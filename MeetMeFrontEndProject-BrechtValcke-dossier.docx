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B1F4C4" w14:textId="3BA64661" w:rsidR="005A2847" w:rsidRDefault="00A01169" w:rsidP="005A2847">
      <w:r>
        <w:rPr>
          <w:noProof/>
          <w:lang w:val="en-GB" w:eastAsia="en-GB"/>
        </w:rPr>
        <mc:AlternateContent>
          <mc:Choice Requires="wps">
            <w:drawing>
              <wp:anchor distT="0" distB="0" distL="114300" distR="114300" simplePos="0" relativeHeight="251658240" behindDoc="1" locked="0" layoutInCell="1" allowOverlap="1" wp14:anchorId="072A10DC" wp14:editId="57850BB4">
                <wp:simplePos x="0" y="0"/>
                <wp:positionH relativeFrom="column">
                  <wp:posOffset>-1598295</wp:posOffset>
                </wp:positionH>
                <wp:positionV relativeFrom="paragraph">
                  <wp:posOffset>-1060450</wp:posOffset>
                </wp:positionV>
                <wp:extent cx="8441055" cy="13545820"/>
                <wp:effectExtent l="50800" t="25400" r="67945" b="93980"/>
                <wp:wrapNone/>
                <wp:docPr id="16" name="Rectangle 16"/>
                <wp:cNvGraphicFramePr/>
                <a:graphic xmlns:a="http://schemas.openxmlformats.org/drawingml/2006/main">
                  <a:graphicData uri="http://schemas.microsoft.com/office/word/2010/wordprocessingShape">
                    <wps:wsp>
                      <wps:cNvSpPr/>
                      <wps:spPr>
                        <a:xfrm>
                          <a:off x="0" y="0"/>
                          <a:ext cx="8441055" cy="13545820"/>
                        </a:xfrm>
                        <a:prstGeom prst="rect">
                          <a:avLst/>
                        </a:prstGeom>
                        <a:solidFill>
                          <a:srgbClr val="79D0F9"/>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6659A" id="Rectangle 16" o:spid="_x0000_s1026" style="position:absolute;margin-left:-125.85pt;margin-top:-83.5pt;width:664.65pt;height:10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UfeAIAAE4FAAAOAAAAZHJzL2Uyb0RvYy54bWysVNtqGzEQfS/0H4Tem/U6di4m62ASXAoh&#10;CUlKnmWtZAu0GnUke+1+fUfyemPSQKD0ZXekOXM7M6Or621j2UZhMOAqXp4MOFNOQm3csuI/X+bf&#10;LjgLUbhaWHCq4jsV+PX065er1k/UEFZga4WMnLgwaX3FVzH6SVEEuVKNCCfglSOlBmxEpCMuixpF&#10;S94bWwwHg7OiBaw9glQh0O3tXsmn2b/WSsYHrYOKzFaccov5i/m7SN9ieiUmSxR+ZWSXhviHLBph&#10;HAXtXd2KKNgazV+uGiMRAuh4IqEpQGsjVa6BqikH76p5Xgmvci1ETvA9TeH/uZX3m0dkpqbenXHm&#10;REM9eiLWhFtaxeiOCGp9mBDu2T9idwokpmq3Gpv0pzrYNpO660lV28gkXV6MRuVgPOZMkq48HY/G&#10;F8PMe/Fm7zHE7woaloSKIyWQ2RSbuxApJkEPkBQugDX13FibD7hc3FhkG0EtPr+8HcwvU9JkcgQr&#10;Ug37rLMUd1YlY+uelKbyKc8yR8yDp3p/QkrlYtk5zOhkpil2b3j6uWGHT6YqD2VvPPzcuLfIkcHF&#10;3rgxDvAjB7ZPWe/xxMdR3UlcQL2jziPsVyJ4OTdE/p0I8VEg7QBtC+11fKCPttBWHDqJsxXg74/u&#10;E55Gk7SctbRTFQ+/1gIVZ/aHo6G9LEejtIT5MBqf0xwwPNYsjjVu3dwA9bSkF8TLLCZ8tAdRIzSv&#10;tP6zFJVUwkmKXXEZ8XC4iftdpwdEqtksw2jxvIh37tnLQ9fTcL1sXwX6bgIjTe89HPZPTN4N4h6b&#10;+uFgto6gTZ7SN147vmlp8yR2D0x6FY7PGfX2DE7/AAAA//8DAFBLAwQUAAYACAAAACEAqJ0TDuMA&#10;AAAPAQAADwAAAGRycy9kb3ducmV2LnhtbEyPzU7DMBCE70i8g7VI3FonARIIcaoKQQW3puHCzY2X&#10;JMI/Uey25u3ZnsptRvtpdqZaRaPZEWc/OisgXSbA0HZOjbYX8Nm+LR6B+SCtktpZFPCLHlb19VUl&#10;S+VOtsHjLvSMQqwvpYAhhKnk3HcDGumXbkJLt283GxnIzj1XszxRuNE8S5KcGzla+jDICV8G7H52&#10;ByNg3bbbzV3TNe49vn7p+49+iputELc3cf0MLGAMFxjO9ak61NRp7w5WeaYFLLKHtCCWVJoXNOvM&#10;JEWRA9uTesrzDHhd8f876j8AAAD//wMAUEsBAi0AFAAGAAgAAAAhALaDOJL+AAAA4QEAABMAAAAA&#10;AAAAAAAAAAAAAAAAAFtDb250ZW50X1R5cGVzXS54bWxQSwECLQAUAAYACAAAACEAOP0h/9YAAACU&#10;AQAACwAAAAAAAAAAAAAAAAAvAQAAX3JlbHMvLnJlbHNQSwECLQAUAAYACAAAACEAjHXVH3gCAABO&#10;BQAADgAAAAAAAAAAAAAAAAAuAgAAZHJzL2Uyb0RvYy54bWxQSwECLQAUAAYACAAAACEAqJ0TDuMA&#10;AAAPAQAADwAAAAAAAAAAAAAAAADSBAAAZHJzL2Rvd25yZXYueG1sUEsFBgAAAAAEAAQA8wAAAOIF&#10;AAAAAA==&#10;" fillcolor="#79d0f9" strokecolor="#4579b8 [3044]">
                <v:shadow on="t" color="black" opacity="22937f" origin=",.5" offset="0,.63889mm"/>
              </v:rect>
            </w:pict>
          </mc:Fallback>
        </mc:AlternateContent>
      </w:r>
    </w:p>
    <w:p w14:paraId="0A0F5CB5" w14:textId="03F097BA" w:rsidR="005A2847" w:rsidRDefault="005A2847" w:rsidP="005A2847"/>
    <w:p w14:paraId="475F742B" w14:textId="2805E5CA" w:rsidR="005A2847" w:rsidRDefault="005A2847" w:rsidP="005A2847"/>
    <w:p w14:paraId="30B2D440" w14:textId="6367938A" w:rsidR="005A2847" w:rsidRDefault="005A2847" w:rsidP="005A2847"/>
    <w:p w14:paraId="77F23FB4" w14:textId="77777777" w:rsidR="005A2847" w:rsidRPr="005A2847" w:rsidRDefault="005A2847" w:rsidP="005A2847"/>
    <w:p w14:paraId="31FD06CE" w14:textId="35B7AB3C" w:rsidR="00503837" w:rsidRDefault="00503837" w:rsidP="00503837"/>
    <w:p w14:paraId="1F076747" w14:textId="4447AB46" w:rsidR="005A2847" w:rsidRDefault="005A2847" w:rsidP="00503837"/>
    <w:p w14:paraId="63484A08" w14:textId="42F31A60" w:rsidR="005A2847" w:rsidRDefault="005A2847" w:rsidP="00503837"/>
    <w:p w14:paraId="09B24A04" w14:textId="77777777" w:rsidR="00574AEB" w:rsidRDefault="00574AEB" w:rsidP="00503837"/>
    <w:p w14:paraId="6F8DECED" w14:textId="0347B922" w:rsidR="008410ED" w:rsidRDefault="00A01169" w:rsidP="00503837">
      <w:r>
        <w:rPr>
          <w:noProof/>
          <w:lang w:val="en-GB" w:eastAsia="en-GB"/>
        </w:rPr>
        <w:drawing>
          <wp:anchor distT="0" distB="0" distL="114300" distR="114300" simplePos="0" relativeHeight="251658249" behindDoc="0" locked="0" layoutInCell="1" allowOverlap="1" wp14:anchorId="09574046" wp14:editId="4BB12F75">
            <wp:simplePos x="0" y="0"/>
            <wp:positionH relativeFrom="column">
              <wp:posOffset>1941195</wp:posOffset>
            </wp:positionH>
            <wp:positionV relativeFrom="paragraph">
              <wp:posOffset>203200</wp:posOffset>
            </wp:positionV>
            <wp:extent cx="1757680" cy="1059815"/>
            <wp:effectExtent l="0" t="0" r="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tboard 1.png"/>
                    <pic:cNvPicPr/>
                  </pic:nvPicPr>
                  <pic:blipFill>
                    <a:blip r:embed="rId8">
                      <a:lum bright="70000" contrast="-70000"/>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1757680" cy="1059815"/>
                    </a:xfrm>
                    <a:prstGeom prst="rect">
                      <a:avLst/>
                    </a:prstGeom>
                  </pic:spPr>
                </pic:pic>
              </a:graphicData>
            </a:graphic>
            <wp14:sizeRelH relativeFrom="page">
              <wp14:pctWidth>0</wp14:pctWidth>
            </wp14:sizeRelH>
            <wp14:sizeRelV relativeFrom="page">
              <wp14:pctHeight>0</wp14:pctHeight>
            </wp14:sizeRelV>
          </wp:anchor>
        </w:drawing>
      </w:r>
    </w:p>
    <w:p w14:paraId="2225FA35" w14:textId="77777777" w:rsidR="00503837" w:rsidRDefault="00503837" w:rsidP="00503837"/>
    <w:p w14:paraId="41A9F07F" w14:textId="296B6D79" w:rsidR="00503837" w:rsidRDefault="00503837" w:rsidP="00503837"/>
    <w:p w14:paraId="20A348F6" w14:textId="77777777" w:rsidR="00503837" w:rsidRDefault="00503837" w:rsidP="00503837"/>
    <w:p w14:paraId="199D4B3E" w14:textId="77777777" w:rsidR="00503837" w:rsidRDefault="00503837" w:rsidP="00503837"/>
    <w:p w14:paraId="1C64A5E9" w14:textId="77777777"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14:paraId="0E27577A" w14:textId="77777777" w:rsidTr="002C4CD2">
        <w:trPr>
          <w:trHeight w:val="1049"/>
        </w:trPr>
        <w:tc>
          <w:tcPr>
            <w:tcW w:w="5000" w:type="pct"/>
            <w:shd w:val="clear" w:color="auto" w:fill="79D0F9"/>
          </w:tcPr>
          <w:p w14:paraId="15261E36" w14:textId="77777777" w:rsidR="008A536D" w:rsidRDefault="002C4CD2" w:rsidP="002C4CD2">
            <w:pPr>
              <w:tabs>
                <w:tab w:val="left" w:pos="1613"/>
              </w:tabs>
            </w:pPr>
            <w:r>
              <w:tab/>
            </w:r>
          </w:p>
          <w:p w14:paraId="2821AB80" w14:textId="77777777" w:rsidR="00574AEB" w:rsidRDefault="00574AEB" w:rsidP="002C4CD2">
            <w:pPr>
              <w:tabs>
                <w:tab w:val="left" w:pos="1613"/>
              </w:tabs>
            </w:pPr>
          </w:p>
          <w:p w14:paraId="2EBD0480" w14:textId="77777777" w:rsidR="00574AEB" w:rsidRDefault="00574AEB" w:rsidP="002C4CD2">
            <w:pPr>
              <w:tabs>
                <w:tab w:val="left" w:pos="1613"/>
              </w:tabs>
            </w:pPr>
          </w:p>
          <w:p w14:paraId="2462626A" w14:textId="77777777" w:rsidR="00574AEB" w:rsidRDefault="00574AEB" w:rsidP="002C4CD2">
            <w:pPr>
              <w:tabs>
                <w:tab w:val="left" w:pos="1613"/>
              </w:tabs>
            </w:pPr>
          </w:p>
          <w:p w14:paraId="6D665406" w14:textId="77777777" w:rsidR="00574AEB" w:rsidRDefault="00574AEB" w:rsidP="002C4CD2">
            <w:pPr>
              <w:tabs>
                <w:tab w:val="left" w:pos="1613"/>
              </w:tabs>
            </w:pPr>
          </w:p>
          <w:p w14:paraId="2E618407" w14:textId="063F5F5F" w:rsidR="00574AEB" w:rsidRDefault="00574AEB" w:rsidP="002C4CD2">
            <w:pPr>
              <w:tabs>
                <w:tab w:val="left" w:pos="1613"/>
              </w:tabs>
            </w:pPr>
          </w:p>
        </w:tc>
      </w:tr>
      <w:tr w:rsidR="00503837" w14:paraId="56B9CC2A" w14:textId="77777777" w:rsidTr="00A01169">
        <w:tc>
          <w:tcPr>
            <w:tcW w:w="5000" w:type="pct"/>
            <w:shd w:val="clear" w:color="auto" w:fill="79D0F9"/>
            <w:vAlign w:val="bottom"/>
          </w:tcPr>
          <w:p w14:paraId="193298C4" w14:textId="28E9383C" w:rsidR="00503837" w:rsidRPr="00B04CF7" w:rsidRDefault="000A05BA" w:rsidP="009F2F8B">
            <w:pPr>
              <w:spacing w:before="120" w:after="0"/>
              <w:ind w:left="113"/>
              <w:jc w:val="center"/>
              <w:rPr>
                <w:rFonts w:ascii="Open Sans" w:hAnsi="Open Sans"/>
                <w:b/>
                <w:bCs/>
                <w:color w:val="FFFFFF" w:themeColor="background1"/>
                <w:sz w:val="140"/>
                <w:szCs w:val="70"/>
              </w:rPr>
            </w:pPr>
            <w:r w:rsidRPr="00B04CF7">
              <w:rPr>
                <w:rFonts w:ascii="Open Sans" w:hAnsi="Open Sans"/>
                <w:b/>
                <w:bCs/>
                <w:color w:val="FFFFFF" w:themeColor="background1"/>
                <w:sz w:val="140"/>
                <w:szCs w:val="70"/>
              </w:rPr>
              <w:t>Meet ME</w:t>
            </w:r>
          </w:p>
        </w:tc>
      </w:tr>
      <w:tr w:rsidR="00EA4FA2" w14:paraId="1627B85E" w14:textId="77777777" w:rsidTr="00A01169">
        <w:tc>
          <w:tcPr>
            <w:tcW w:w="5000" w:type="pct"/>
            <w:shd w:val="clear" w:color="auto" w:fill="79D0F9"/>
          </w:tcPr>
          <w:p w14:paraId="4E05CE09" w14:textId="3BC55E4F" w:rsidR="00EA4FA2" w:rsidRPr="00B04CF7" w:rsidRDefault="000C40D4" w:rsidP="009F2F8B">
            <w:pPr>
              <w:spacing w:line="259" w:lineRule="auto"/>
              <w:ind w:left="113"/>
              <w:jc w:val="center"/>
              <w:rPr>
                <w:rFonts w:ascii="Open Sans" w:hAnsi="Open Sans"/>
                <w:b/>
                <w:bCs/>
                <w:color w:val="FFFFFF" w:themeColor="background1"/>
                <w:sz w:val="60"/>
                <w:szCs w:val="50"/>
              </w:rPr>
            </w:pPr>
            <w:r>
              <w:rPr>
                <w:rFonts w:ascii="Open Sans" w:hAnsi="Open Sans"/>
                <w:b/>
                <w:bCs/>
                <w:color w:val="FFFFFF" w:themeColor="background1"/>
                <w:sz w:val="60"/>
                <w:szCs w:val="50"/>
              </w:rPr>
              <w:t>Front-end</w:t>
            </w:r>
            <w:r w:rsidR="006245C8">
              <w:rPr>
                <w:rFonts w:ascii="Open Sans" w:hAnsi="Open Sans"/>
                <w:b/>
                <w:bCs/>
                <w:color w:val="FFFFFF" w:themeColor="background1"/>
                <w:sz w:val="60"/>
                <w:szCs w:val="50"/>
              </w:rPr>
              <w:t xml:space="preserve"> &amp; back</w:t>
            </w:r>
            <w:r w:rsidR="00B04CF7" w:rsidRPr="00B04CF7">
              <w:rPr>
                <w:rFonts w:ascii="Open Sans" w:hAnsi="Open Sans"/>
                <w:b/>
                <w:bCs/>
                <w:color w:val="FFFFFF" w:themeColor="background1"/>
                <w:sz w:val="60"/>
                <w:szCs w:val="50"/>
              </w:rPr>
              <w:t>end</w:t>
            </w:r>
          </w:p>
        </w:tc>
      </w:tr>
      <w:tr w:rsidR="00503837" w14:paraId="48A73B73" w14:textId="77777777" w:rsidTr="002C4CD2">
        <w:tc>
          <w:tcPr>
            <w:tcW w:w="5000" w:type="pct"/>
            <w:shd w:val="clear" w:color="auto" w:fill="79D0F9"/>
          </w:tcPr>
          <w:p w14:paraId="42EE536B" w14:textId="77777777" w:rsidR="00503837" w:rsidRDefault="00503837" w:rsidP="00503837"/>
        </w:tc>
      </w:tr>
      <w:tr w:rsidR="00DC0422" w14:paraId="2F35C57C" w14:textId="77777777" w:rsidTr="002C4CD2">
        <w:tc>
          <w:tcPr>
            <w:tcW w:w="5000" w:type="pct"/>
            <w:shd w:val="clear" w:color="auto" w:fill="79D0F9"/>
          </w:tcPr>
          <w:p w14:paraId="02C05B01" w14:textId="0649EB34" w:rsidR="00DC0422" w:rsidRPr="00B04CF7" w:rsidRDefault="597A4BBB" w:rsidP="009F2F8B">
            <w:pPr>
              <w:tabs>
                <w:tab w:val="left" w:pos="7720"/>
              </w:tabs>
              <w:jc w:val="center"/>
              <w:rPr>
                <w:rFonts w:ascii="Open Sans" w:hAnsi="Open Sans"/>
                <w:b/>
                <w:bCs/>
                <w:color w:val="FFFFFF" w:themeColor="background1"/>
                <w:sz w:val="36"/>
                <w:szCs w:val="36"/>
              </w:rPr>
            </w:pPr>
            <w:r w:rsidRPr="00B04CF7">
              <w:rPr>
                <w:rFonts w:ascii="Open Sans" w:hAnsi="Open Sans"/>
                <w:b/>
                <w:bCs/>
                <w:color w:val="FFFFFF" w:themeColor="background1"/>
                <w:sz w:val="36"/>
                <w:szCs w:val="36"/>
              </w:rPr>
              <w:t>Brecht Valcke</w:t>
            </w:r>
            <w:r w:rsidR="006245C8">
              <w:rPr>
                <w:rFonts w:ascii="Open Sans" w:hAnsi="Open Sans"/>
                <w:b/>
                <w:bCs/>
                <w:color w:val="FFFFFF" w:themeColor="background1"/>
                <w:sz w:val="36"/>
                <w:szCs w:val="36"/>
              </w:rPr>
              <w:t xml:space="preserve"> &amp; Thuur Vandeplassche</w:t>
            </w:r>
            <w:r w:rsidRPr="00B04CF7">
              <w:rPr>
                <w:rFonts w:ascii="Open Sans" w:hAnsi="Open Sans"/>
                <w:b/>
                <w:bCs/>
                <w:color w:val="FFFFFF" w:themeColor="background1"/>
                <w:sz w:val="36"/>
                <w:szCs w:val="36"/>
              </w:rPr>
              <w:t xml:space="preserve"> - 3NMCT</w:t>
            </w:r>
          </w:p>
        </w:tc>
      </w:tr>
    </w:tbl>
    <w:p w14:paraId="414B3A19" w14:textId="77777777" w:rsidR="006538F0" w:rsidRDefault="006538F0" w:rsidP="007D70B6"/>
    <w:p w14:paraId="3F64EE39" w14:textId="77777777" w:rsidR="001B0EC3" w:rsidRDefault="001B0EC3" w:rsidP="00EF2E05">
      <w:pPr>
        <w:pStyle w:val="Kop1"/>
        <w:spacing w:after="240"/>
        <w:sectPr w:rsidR="001B0EC3" w:rsidSect="00E23BFC">
          <w:headerReference w:type="default" r:id="rId10"/>
          <w:footerReference w:type="default" r:id="rId11"/>
          <w:footerReference w:type="first" r:id="rId12"/>
          <w:pgSz w:w="11900" w:h="16840"/>
          <w:pgMar w:top="1134" w:right="1134" w:bottom="1134" w:left="1701" w:header="567" w:footer="567" w:gutter="0"/>
          <w:pgNumType w:start="1"/>
          <w:cols w:space="708"/>
          <w:titlePg/>
          <w:docGrid w:linePitch="360"/>
        </w:sectPr>
      </w:pPr>
    </w:p>
    <w:sdt>
      <w:sdtPr>
        <w:rPr>
          <w:rFonts w:ascii="Ubuntu" w:eastAsiaTheme="minorEastAsia" w:hAnsi="Ubuntu" w:cstheme="minorBidi"/>
          <w:color w:val="auto"/>
          <w:sz w:val="20"/>
          <w:szCs w:val="24"/>
          <w:lang w:val="nl-NL" w:eastAsia="en-US"/>
        </w:rPr>
        <w:id w:val="-163942393"/>
        <w:docPartObj>
          <w:docPartGallery w:val="Table of Contents"/>
          <w:docPartUnique/>
        </w:docPartObj>
      </w:sdtPr>
      <w:sdtEndPr>
        <w:rPr>
          <w:rFonts w:ascii="Lato" w:hAnsi="Lato"/>
          <w:b/>
          <w:bCs/>
        </w:rPr>
      </w:sdtEndPr>
      <w:sdtContent>
        <w:p w14:paraId="62EE912F" w14:textId="474267DC" w:rsidR="009C6EF8" w:rsidRPr="009C6EF8" w:rsidRDefault="51BDD206" w:rsidP="51BDD206">
          <w:pPr>
            <w:pStyle w:val="Kopvaninhoudsopgave"/>
            <w:rPr>
              <w:rStyle w:val="Kop1Char"/>
            </w:rPr>
          </w:pPr>
          <w:r w:rsidRPr="51BDD206">
            <w:rPr>
              <w:rStyle w:val="Kop1Char"/>
            </w:rPr>
            <w:t>Inhoud</w:t>
          </w:r>
        </w:p>
        <w:p w14:paraId="4811D6EB" w14:textId="77777777" w:rsidR="00E74E3B" w:rsidRDefault="009C6EF8">
          <w:pPr>
            <w:pStyle w:val="Inhopg1"/>
            <w:tabs>
              <w:tab w:val="right" w:leader="dot" w:pos="9055"/>
            </w:tabs>
            <w:rPr>
              <w:rFonts w:asciiTheme="minorHAnsi" w:hAnsiTheme="minorHAnsi"/>
              <w:noProof/>
              <w:sz w:val="24"/>
              <w:lang w:val="en-GB" w:eastAsia="en-GB"/>
            </w:rPr>
          </w:pPr>
          <w:r>
            <w:fldChar w:fldCharType="begin"/>
          </w:r>
          <w:r>
            <w:instrText xml:space="preserve"> TOC \o "1-3" \h \z \u </w:instrText>
          </w:r>
          <w:r>
            <w:fldChar w:fldCharType="separate"/>
          </w:r>
          <w:hyperlink w:anchor="_Toc503996378" w:history="1">
            <w:r w:rsidR="00E74E3B" w:rsidRPr="00EB7F41">
              <w:rPr>
                <w:rStyle w:val="Hyperlink"/>
                <w:noProof/>
              </w:rPr>
              <w:t>Inleiding</w:t>
            </w:r>
            <w:r w:rsidR="00E74E3B">
              <w:rPr>
                <w:noProof/>
                <w:webHidden/>
              </w:rPr>
              <w:tab/>
            </w:r>
            <w:r w:rsidR="00E74E3B">
              <w:rPr>
                <w:noProof/>
                <w:webHidden/>
              </w:rPr>
              <w:fldChar w:fldCharType="begin"/>
            </w:r>
            <w:r w:rsidR="00E74E3B">
              <w:rPr>
                <w:noProof/>
                <w:webHidden/>
              </w:rPr>
              <w:instrText xml:space="preserve"> PAGEREF _Toc503996378 \h </w:instrText>
            </w:r>
            <w:r w:rsidR="00E74E3B">
              <w:rPr>
                <w:noProof/>
                <w:webHidden/>
              </w:rPr>
            </w:r>
            <w:r w:rsidR="00E74E3B">
              <w:rPr>
                <w:noProof/>
                <w:webHidden/>
              </w:rPr>
              <w:fldChar w:fldCharType="separate"/>
            </w:r>
            <w:r w:rsidR="00E74E3B">
              <w:rPr>
                <w:noProof/>
                <w:webHidden/>
              </w:rPr>
              <w:t>2</w:t>
            </w:r>
            <w:r w:rsidR="00E74E3B">
              <w:rPr>
                <w:noProof/>
                <w:webHidden/>
              </w:rPr>
              <w:fldChar w:fldCharType="end"/>
            </w:r>
          </w:hyperlink>
        </w:p>
        <w:p w14:paraId="6F6ECC6F" w14:textId="77777777" w:rsidR="00E74E3B" w:rsidRDefault="00B17105">
          <w:pPr>
            <w:pStyle w:val="Inhopg1"/>
            <w:tabs>
              <w:tab w:val="right" w:leader="dot" w:pos="9055"/>
            </w:tabs>
            <w:rPr>
              <w:rFonts w:asciiTheme="minorHAnsi" w:hAnsiTheme="minorHAnsi"/>
              <w:noProof/>
              <w:sz w:val="24"/>
              <w:lang w:val="en-GB" w:eastAsia="en-GB"/>
            </w:rPr>
          </w:pPr>
          <w:hyperlink w:anchor="_Toc503996379" w:history="1">
            <w:r w:rsidR="00E74E3B" w:rsidRPr="00EB7F41">
              <w:rPr>
                <w:rStyle w:val="Hyperlink"/>
                <w:noProof/>
              </w:rPr>
              <w:t>Beschrijving app</w:t>
            </w:r>
            <w:r w:rsidR="00E74E3B">
              <w:rPr>
                <w:noProof/>
                <w:webHidden/>
              </w:rPr>
              <w:tab/>
            </w:r>
            <w:r w:rsidR="00E74E3B">
              <w:rPr>
                <w:noProof/>
                <w:webHidden/>
              </w:rPr>
              <w:fldChar w:fldCharType="begin"/>
            </w:r>
            <w:r w:rsidR="00E74E3B">
              <w:rPr>
                <w:noProof/>
                <w:webHidden/>
              </w:rPr>
              <w:instrText xml:space="preserve"> PAGEREF _Toc503996379 \h </w:instrText>
            </w:r>
            <w:r w:rsidR="00E74E3B">
              <w:rPr>
                <w:noProof/>
                <w:webHidden/>
              </w:rPr>
            </w:r>
            <w:r w:rsidR="00E74E3B">
              <w:rPr>
                <w:noProof/>
                <w:webHidden/>
              </w:rPr>
              <w:fldChar w:fldCharType="separate"/>
            </w:r>
            <w:r w:rsidR="00E74E3B">
              <w:rPr>
                <w:noProof/>
                <w:webHidden/>
              </w:rPr>
              <w:t>3</w:t>
            </w:r>
            <w:r w:rsidR="00E74E3B">
              <w:rPr>
                <w:noProof/>
                <w:webHidden/>
              </w:rPr>
              <w:fldChar w:fldCharType="end"/>
            </w:r>
          </w:hyperlink>
        </w:p>
        <w:p w14:paraId="08A5C114" w14:textId="77777777" w:rsidR="00E74E3B" w:rsidRDefault="00B17105">
          <w:pPr>
            <w:pStyle w:val="Inhopg2"/>
            <w:tabs>
              <w:tab w:val="right" w:leader="dot" w:pos="9055"/>
            </w:tabs>
            <w:rPr>
              <w:rFonts w:asciiTheme="minorHAnsi" w:hAnsiTheme="minorHAnsi"/>
              <w:noProof/>
              <w:sz w:val="24"/>
              <w:lang w:val="en-GB" w:eastAsia="en-GB"/>
            </w:rPr>
          </w:pPr>
          <w:hyperlink w:anchor="_Toc503996380" w:history="1">
            <w:r w:rsidR="00E74E3B" w:rsidRPr="00EB7F41">
              <w:rPr>
                <w:rStyle w:val="Hyperlink"/>
                <w:noProof/>
              </w:rPr>
              <w:t>Concept</w:t>
            </w:r>
            <w:r w:rsidR="00E74E3B">
              <w:rPr>
                <w:noProof/>
                <w:webHidden/>
              </w:rPr>
              <w:tab/>
            </w:r>
            <w:r w:rsidR="00E74E3B">
              <w:rPr>
                <w:noProof/>
                <w:webHidden/>
              </w:rPr>
              <w:fldChar w:fldCharType="begin"/>
            </w:r>
            <w:r w:rsidR="00E74E3B">
              <w:rPr>
                <w:noProof/>
                <w:webHidden/>
              </w:rPr>
              <w:instrText xml:space="preserve"> PAGEREF _Toc503996380 \h </w:instrText>
            </w:r>
            <w:r w:rsidR="00E74E3B">
              <w:rPr>
                <w:noProof/>
                <w:webHidden/>
              </w:rPr>
            </w:r>
            <w:r w:rsidR="00E74E3B">
              <w:rPr>
                <w:noProof/>
                <w:webHidden/>
              </w:rPr>
              <w:fldChar w:fldCharType="separate"/>
            </w:r>
            <w:r w:rsidR="00E74E3B">
              <w:rPr>
                <w:noProof/>
                <w:webHidden/>
              </w:rPr>
              <w:t>3</w:t>
            </w:r>
            <w:r w:rsidR="00E74E3B">
              <w:rPr>
                <w:noProof/>
                <w:webHidden/>
              </w:rPr>
              <w:fldChar w:fldCharType="end"/>
            </w:r>
          </w:hyperlink>
        </w:p>
        <w:p w14:paraId="59ECCE64" w14:textId="77777777" w:rsidR="00E74E3B" w:rsidRDefault="00B17105">
          <w:pPr>
            <w:pStyle w:val="Inhopg3"/>
            <w:tabs>
              <w:tab w:val="right" w:leader="dot" w:pos="9055"/>
            </w:tabs>
            <w:rPr>
              <w:rFonts w:asciiTheme="minorHAnsi" w:hAnsiTheme="minorHAnsi"/>
              <w:noProof/>
              <w:sz w:val="24"/>
              <w:lang w:val="en-GB" w:eastAsia="en-GB"/>
            </w:rPr>
          </w:pPr>
          <w:hyperlink w:anchor="_Toc503996381" w:history="1">
            <w:r w:rsidR="00E74E3B" w:rsidRPr="00EB7F41">
              <w:rPr>
                <w:rStyle w:val="Hyperlink"/>
                <w:noProof/>
              </w:rPr>
              <w:t>Flow applicatie</w:t>
            </w:r>
            <w:r w:rsidR="00E74E3B">
              <w:rPr>
                <w:noProof/>
                <w:webHidden/>
              </w:rPr>
              <w:tab/>
            </w:r>
            <w:r w:rsidR="00E74E3B">
              <w:rPr>
                <w:noProof/>
                <w:webHidden/>
              </w:rPr>
              <w:fldChar w:fldCharType="begin"/>
            </w:r>
            <w:r w:rsidR="00E74E3B">
              <w:rPr>
                <w:noProof/>
                <w:webHidden/>
              </w:rPr>
              <w:instrText xml:space="preserve"> PAGEREF _Toc503996381 \h </w:instrText>
            </w:r>
            <w:r w:rsidR="00E74E3B">
              <w:rPr>
                <w:noProof/>
                <w:webHidden/>
              </w:rPr>
            </w:r>
            <w:r w:rsidR="00E74E3B">
              <w:rPr>
                <w:noProof/>
                <w:webHidden/>
              </w:rPr>
              <w:fldChar w:fldCharType="separate"/>
            </w:r>
            <w:r w:rsidR="00E74E3B">
              <w:rPr>
                <w:noProof/>
                <w:webHidden/>
              </w:rPr>
              <w:t>3</w:t>
            </w:r>
            <w:r w:rsidR="00E74E3B">
              <w:rPr>
                <w:noProof/>
                <w:webHidden/>
              </w:rPr>
              <w:fldChar w:fldCharType="end"/>
            </w:r>
          </w:hyperlink>
        </w:p>
        <w:p w14:paraId="6CB6C005" w14:textId="77777777" w:rsidR="00E74E3B" w:rsidRDefault="00B17105">
          <w:pPr>
            <w:pStyle w:val="Inhopg2"/>
            <w:tabs>
              <w:tab w:val="right" w:leader="dot" w:pos="9055"/>
            </w:tabs>
            <w:rPr>
              <w:rFonts w:asciiTheme="minorHAnsi" w:hAnsiTheme="minorHAnsi"/>
              <w:noProof/>
              <w:sz w:val="24"/>
              <w:lang w:val="en-GB" w:eastAsia="en-GB"/>
            </w:rPr>
          </w:pPr>
          <w:hyperlink w:anchor="_Toc503996382" w:history="1">
            <w:r w:rsidR="00E74E3B" w:rsidRPr="00EB7F41">
              <w:rPr>
                <w:rStyle w:val="Hyperlink"/>
                <w:noProof/>
              </w:rPr>
              <w:t>Mock ups</w:t>
            </w:r>
            <w:r w:rsidR="00E74E3B">
              <w:rPr>
                <w:noProof/>
                <w:webHidden/>
              </w:rPr>
              <w:tab/>
            </w:r>
            <w:r w:rsidR="00E74E3B">
              <w:rPr>
                <w:noProof/>
                <w:webHidden/>
              </w:rPr>
              <w:fldChar w:fldCharType="begin"/>
            </w:r>
            <w:r w:rsidR="00E74E3B">
              <w:rPr>
                <w:noProof/>
                <w:webHidden/>
              </w:rPr>
              <w:instrText xml:space="preserve"> PAGEREF _Toc503996382 \h </w:instrText>
            </w:r>
            <w:r w:rsidR="00E74E3B">
              <w:rPr>
                <w:noProof/>
                <w:webHidden/>
              </w:rPr>
            </w:r>
            <w:r w:rsidR="00E74E3B">
              <w:rPr>
                <w:noProof/>
                <w:webHidden/>
              </w:rPr>
              <w:fldChar w:fldCharType="separate"/>
            </w:r>
            <w:r w:rsidR="00E74E3B">
              <w:rPr>
                <w:noProof/>
                <w:webHidden/>
              </w:rPr>
              <w:t>4</w:t>
            </w:r>
            <w:r w:rsidR="00E74E3B">
              <w:rPr>
                <w:noProof/>
                <w:webHidden/>
              </w:rPr>
              <w:fldChar w:fldCharType="end"/>
            </w:r>
          </w:hyperlink>
        </w:p>
        <w:p w14:paraId="39F17D06" w14:textId="77777777" w:rsidR="00E74E3B" w:rsidRDefault="00B17105">
          <w:pPr>
            <w:pStyle w:val="Inhopg3"/>
            <w:tabs>
              <w:tab w:val="right" w:leader="dot" w:pos="9055"/>
            </w:tabs>
            <w:rPr>
              <w:rFonts w:asciiTheme="minorHAnsi" w:hAnsiTheme="minorHAnsi"/>
              <w:noProof/>
              <w:sz w:val="24"/>
              <w:lang w:val="en-GB" w:eastAsia="en-GB"/>
            </w:rPr>
          </w:pPr>
          <w:hyperlink w:anchor="_Toc503996383" w:history="1">
            <w:r w:rsidR="00E74E3B" w:rsidRPr="00EB7F41">
              <w:rPr>
                <w:rStyle w:val="Hyperlink"/>
                <w:noProof/>
              </w:rPr>
              <w:t>Sales page</w:t>
            </w:r>
            <w:r w:rsidR="00E74E3B">
              <w:rPr>
                <w:noProof/>
                <w:webHidden/>
              </w:rPr>
              <w:tab/>
            </w:r>
            <w:r w:rsidR="00E74E3B">
              <w:rPr>
                <w:noProof/>
                <w:webHidden/>
              </w:rPr>
              <w:fldChar w:fldCharType="begin"/>
            </w:r>
            <w:r w:rsidR="00E74E3B">
              <w:rPr>
                <w:noProof/>
                <w:webHidden/>
              </w:rPr>
              <w:instrText xml:space="preserve"> PAGEREF _Toc503996383 \h </w:instrText>
            </w:r>
            <w:r w:rsidR="00E74E3B">
              <w:rPr>
                <w:noProof/>
                <w:webHidden/>
              </w:rPr>
            </w:r>
            <w:r w:rsidR="00E74E3B">
              <w:rPr>
                <w:noProof/>
                <w:webHidden/>
              </w:rPr>
              <w:fldChar w:fldCharType="separate"/>
            </w:r>
            <w:r w:rsidR="00E74E3B">
              <w:rPr>
                <w:noProof/>
                <w:webHidden/>
              </w:rPr>
              <w:t>4</w:t>
            </w:r>
            <w:r w:rsidR="00E74E3B">
              <w:rPr>
                <w:noProof/>
                <w:webHidden/>
              </w:rPr>
              <w:fldChar w:fldCharType="end"/>
            </w:r>
          </w:hyperlink>
        </w:p>
        <w:p w14:paraId="005616BE" w14:textId="77777777" w:rsidR="00E74E3B" w:rsidRDefault="00B17105">
          <w:pPr>
            <w:pStyle w:val="Inhopg3"/>
            <w:tabs>
              <w:tab w:val="right" w:leader="dot" w:pos="9055"/>
            </w:tabs>
            <w:rPr>
              <w:rFonts w:asciiTheme="minorHAnsi" w:hAnsiTheme="minorHAnsi"/>
              <w:noProof/>
              <w:sz w:val="24"/>
              <w:lang w:val="en-GB" w:eastAsia="en-GB"/>
            </w:rPr>
          </w:pPr>
          <w:hyperlink w:anchor="_Toc503996384" w:history="1">
            <w:r w:rsidR="00E74E3B" w:rsidRPr="00EB7F41">
              <w:rPr>
                <w:rStyle w:val="Hyperlink"/>
                <w:noProof/>
              </w:rPr>
              <w:t>Groepen</w:t>
            </w:r>
            <w:r w:rsidR="00E74E3B">
              <w:rPr>
                <w:noProof/>
                <w:webHidden/>
              </w:rPr>
              <w:tab/>
            </w:r>
            <w:r w:rsidR="00E74E3B">
              <w:rPr>
                <w:noProof/>
                <w:webHidden/>
              </w:rPr>
              <w:fldChar w:fldCharType="begin"/>
            </w:r>
            <w:r w:rsidR="00E74E3B">
              <w:rPr>
                <w:noProof/>
                <w:webHidden/>
              </w:rPr>
              <w:instrText xml:space="preserve"> PAGEREF _Toc503996384 \h </w:instrText>
            </w:r>
            <w:r w:rsidR="00E74E3B">
              <w:rPr>
                <w:noProof/>
                <w:webHidden/>
              </w:rPr>
            </w:r>
            <w:r w:rsidR="00E74E3B">
              <w:rPr>
                <w:noProof/>
                <w:webHidden/>
              </w:rPr>
              <w:fldChar w:fldCharType="separate"/>
            </w:r>
            <w:r w:rsidR="00E74E3B">
              <w:rPr>
                <w:noProof/>
                <w:webHidden/>
              </w:rPr>
              <w:t>5</w:t>
            </w:r>
            <w:r w:rsidR="00E74E3B">
              <w:rPr>
                <w:noProof/>
                <w:webHidden/>
              </w:rPr>
              <w:fldChar w:fldCharType="end"/>
            </w:r>
          </w:hyperlink>
        </w:p>
        <w:p w14:paraId="01B3160C" w14:textId="77777777" w:rsidR="00E74E3B" w:rsidRDefault="00B17105">
          <w:pPr>
            <w:pStyle w:val="Inhopg3"/>
            <w:tabs>
              <w:tab w:val="right" w:leader="dot" w:pos="9055"/>
            </w:tabs>
            <w:rPr>
              <w:rFonts w:asciiTheme="minorHAnsi" w:hAnsiTheme="minorHAnsi"/>
              <w:noProof/>
              <w:sz w:val="24"/>
              <w:lang w:val="en-GB" w:eastAsia="en-GB"/>
            </w:rPr>
          </w:pPr>
          <w:hyperlink w:anchor="_Toc503996385" w:history="1">
            <w:r w:rsidR="00E74E3B" w:rsidRPr="00EB7F41">
              <w:rPr>
                <w:rStyle w:val="Hyperlink"/>
                <w:noProof/>
              </w:rPr>
              <w:t>Vrienden uitnodigen</w:t>
            </w:r>
            <w:r w:rsidR="00E74E3B">
              <w:rPr>
                <w:noProof/>
                <w:webHidden/>
              </w:rPr>
              <w:tab/>
            </w:r>
            <w:r w:rsidR="00E74E3B">
              <w:rPr>
                <w:noProof/>
                <w:webHidden/>
              </w:rPr>
              <w:fldChar w:fldCharType="begin"/>
            </w:r>
            <w:r w:rsidR="00E74E3B">
              <w:rPr>
                <w:noProof/>
                <w:webHidden/>
              </w:rPr>
              <w:instrText xml:space="preserve"> PAGEREF _Toc503996385 \h </w:instrText>
            </w:r>
            <w:r w:rsidR="00E74E3B">
              <w:rPr>
                <w:noProof/>
                <w:webHidden/>
              </w:rPr>
            </w:r>
            <w:r w:rsidR="00E74E3B">
              <w:rPr>
                <w:noProof/>
                <w:webHidden/>
              </w:rPr>
              <w:fldChar w:fldCharType="separate"/>
            </w:r>
            <w:r w:rsidR="00E74E3B">
              <w:rPr>
                <w:noProof/>
                <w:webHidden/>
              </w:rPr>
              <w:t>5</w:t>
            </w:r>
            <w:r w:rsidR="00E74E3B">
              <w:rPr>
                <w:noProof/>
                <w:webHidden/>
              </w:rPr>
              <w:fldChar w:fldCharType="end"/>
            </w:r>
          </w:hyperlink>
        </w:p>
        <w:p w14:paraId="4E61857B" w14:textId="77777777" w:rsidR="00E74E3B" w:rsidRDefault="00B17105">
          <w:pPr>
            <w:pStyle w:val="Inhopg3"/>
            <w:tabs>
              <w:tab w:val="right" w:leader="dot" w:pos="9055"/>
            </w:tabs>
            <w:rPr>
              <w:rFonts w:asciiTheme="minorHAnsi" w:hAnsiTheme="minorHAnsi"/>
              <w:noProof/>
              <w:sz w:val="24"/>
              <w:lang w:val="en-GB" w:eastAsia="en-GB"/>
            </w:rPr>
          </w:pPr>
          <w:hyperlink w:anchor="_Toc503996386" w:history="1">
            <w:r w:rsidR="00E74E3B" w:rsidRPr="00EB7F41">
              <w:rPr>
                <w:rStyle w:val="Hyperlink"/>
                <w:noProof/>
              </w:rPr>
              <w:t>Invites</w:t>
            </w:r>
            <w:r w:rsidR="00E74E3B">
              <w:rPr>
                <w:noProof/>
                <w:webHidden/>
              </w:rPr>
              <w:tab/>
            </w:r>
            <w:r w:rsidR="00E74E3B">
              <w:rPr>
                <w:noProof/>
                <w:webHidden/>
              </w:rPr>
              <w:fldChar w:fldCharType="begin"/>
            </w:r>
            <w:r w:rsidR="00E74E3B">
              <w:rPr>
                <w:noProof/>
                <w:webHidden/>
              </w:rPr>
              <w:instrText xml:space="preserve"> PAGEREF _Toc503996386 \h </w:instrText>
            </w:r>
            <w:r w:rsidR="00E74E3B">
              <w:rPr>
                <w:noProof/>
                <w:webHidden/>
              </w:rPr>
            </w:r>
            <w:r w:rsidR="00E74E3B">
              <w:rPr>
                <w:noProof/>
                <w:webHidden/>
              </w:rPr>
              <w:fldChar w:fldCharType="separate"/>
            </w:r>
            <w:r w:rsidR="00E74E3B">
              <w:rPr>
                <w:noProof/>
                <w:webHidden/>
              </w:rPr>
              <w:t>6</w:t>
            </w:r>
            <w:r w:rsidR="00E74E3B">
              <w:rPr>
                <w:noProof/>
                <w:webHidden/>
              </w:rPr>
              <w:fldChar w:fldCharType="end"/>
            </w:r>
          </w:hyperlink>
        </w:p>
        <w:p w14:paraId="0E4A8D9A" w14:textId="77777777" w:rsidR="00E74E3B" w:rsidRDefault="00B17105">
          <w:pPr>
            <w:pStyle w:val="Inhopg1"/>
            <w:tabs>
              <w:tab w:val="right" w:leader="dot" w:pos="9055"/>
            </w:tabs>
            <w:rPr>
              <w:rFonts w:asciiTheme="minorHAnsi" w:hAnsiTheme="minorHAnsi"/>
              <w:noProof/>
              <w:sz w:val="24"/>
              <w:lang w:val="en-GB" w:eastAsia="en-GB"/>
            </w:rPr>
          </w:pPr>
          <w:hyperlink w:anchor="_Toc503996387" w:history="1">
            <w:r w:rsidR="00E74E3B" w:rsidRPr="00EB7F41">
              <w:rPr>
                <w:rStyle w:val="Hyperlink"/>
                <w:noProof/>
              </w:rPr>
              <w:t>Technische documentatie</w:t>
            </w:r>
            <w:r w:rsidR="00E74E3B">
              <w:rPr>
                <w:noProof/>
                <w:webHidden/>
              </w:rPr>
              <w:tab/>
            </w:r>
            <w:r w:rsidR="00E74E3B">
              <w:rPr>
                <w:noProof/>
                <w:webHidden/>
              </w:rPr>
              <w:fldChar w:fldCharType="begin"/>
            </w:r>
            <w:r w:rsidR="00E74E3B">
              <w:rPr>
                <w:noProof/>
                <w:webHidden/>
              </w:rPr>
              <w:instrText xml:space="preserve"> PAGEREF _Toc503996387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5D26FCE6" w14:textId="77777777" w:rsidR="00E74E3B" w:rsidRDefault="00B17105">
          <w:pPr>
            <w:pStyle w:val="Inhopg2"/>
            <w:tabs>
              <w:tab w:val="right" w:leader="dot" w:pos="9055"/>
            </w:tabs>
            <w:rPr>
              <w:rFonts w:asciiTheme="minorHAnsi" w:hAnsiTheme="minorHAnsi"/>
              <w:noProof/>
              <w:sz w:val="24"/>
              <w:lang w:val="en-GB" w:eastAsia="en-GB"/>
            </w:rPr>
          </w:pPr>
          <w:hyperlink w:anchor="_Toc503996388" w:history="1">
            <w:r w:rsidR="00E74E3B" w:rsidRPr="00EB7F41">
              <w:rPr>
                <w:rStyle w:val="Hyperlink"/>
                <w:noProof/>
                <w:lang w:val="en-US"/>
              </w:rPr>
              <w:t>GitHub repository</w:t>
            </w:r>
            <w:r w:rsidR="00E74E3B">
              <w:rPr>
                <w:noProof/>
                <w:webHidden/>
              </w:rPr>
              <w:tab/>
            </w:r>
            <w:r w:rsidR="00E74E3B">
              <w:rPr>
                <w:noProof/>
                <w:webHidden/>
              </w:rPr>
              <w:fldChar w:fldCharType="begin"/>
            </w:r>
            <w:r w:rsidR="00E74E3B">
              <w:rPr>
                <w:noProof/>
                <w:webHidden/>
              </w:rPr>
              <w:instrText xml:space="preserve"> PAGEREF _Toc503996388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3BC0E6FC" w14:textId="77777777" w:rsidR="00E74E3B" w:rsidRDefault="00B17105">
          <w:pPr>
            <w:pStyle w:val="Inhopg2"/>
            <w:tabs>
              <w:tab w:val="right" w:leader="dot" w:pos="9055"/>
            </w:tabs>
            <w:rPr>
              <w:rFonts w:asciiTheme="minorHAnsi" w:hAnsiTheme="minorHAnsi"/>
              <w:noProof/>
              <w:sz w:val="24"/>
              <w:lang w:val="en-GB" w:eastAsia="en-GB"/>
            </w:rPr>
          </w:pPr>
          <w:hyperlink w:anchor="_Toc503996389" w:history="1">
            <w:r w:rsidR="00E74E3B" w:rsidRPr="00EB7F41">
              <w:rPr>
                <w:rStyle w:val="Hyperlink"/>
                <w:noProof/>
                <w:lang w:val="nl-BE"/>
              </w:rPr>
              <w:t>Test users</w:t>
            </w:r>
            <w:r w:rsidR="00E74E3B">
              <w:rPr>
                <w:noProof/>
                <w:webHidden/>
              </w:rPr>
              <w:tab/>
            </w:r>
            <w:r w:rsidR="00E74E3B">
              <w:rPr>
                <w:noProof/>
                <w:webHidden/>
              </w:rPr>
              <w:fldChar w:fldCharType="begin"/>
            </w:r>
            <w:r w:rsidR="00E74E3B">
              <w:rPr>
                <w:noProof/>
                <w:webHidden/>
              </w:rPr>
              <w:instrText xml:space="preserve"> PAGEREF _Toc503996389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726A2CCF" w14:textId="77777777" w:rsidR="00E74E3B" w:rsidRDefault="00B17105">
          <w:pPr>
            <w:pStyle w:val="Inhopg2"/>
            <w:tabs>
              <w:tab w:val="right" w:leader="dot" w:pos="9055"/>
            </w:tabs>
            <w:rPr>
              <w:rFonts w:asciiTheme="minorHAnsi" w:hAnsiTheme="minorHAnsi"/>
              <w:noProof/>
              <w:sz w:val="24"/>
              <w:lang w:val="en-GB" w:eastAsia="en-GB"/>
            </w:rPr>
          </w:pPr>
          <w:hyperlink w:anchor="_Toc503996390" w:history="1">
            <w:r w:rsidR="00E74E3B" w:rsidRPr="00EB7F41">
              <w:rPr>
                <w:rStyle w:val="Hyperlink"/>
                <w:noProof/>
                <w:lang w:val="nl-BE"/>
              </w:rPr>
              <w:t>Backend</w:t>
            </w:r>
            <w:r w:rsidR="00E74E3B">
              <w:rPr>
                <w:noProof/>
                <w:webHidden/>
              </w:rPr>
              <w:tab/>
            </w:r>
            <w:r w:rsidR="00E74E3B">
              <w:rPr>
                <w:noProof/>
                <w:webHidden/>
              </w:rPr>
              <w:fldChar w:fldCharType="begin"/>
            </w:r>
            <w:r w:rsidR="00E74E3B">
              <w:rPr>
                <w:noProof/>
                <w:webHidden/>
              </w:rPr>
              <w:instrText xml:space="preserve"> PAGEREF _Toc503996390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6E45E42D" w14:textId="77777777" w:rsidR="00E74E3B" w:rsidRDefault="00B17105">
          <w:pPr>
            <w:pStyle w:val="Inhopg2"/>
            <w:tabs>
              <w:tab w:val="right" w:leader="dot" w:pos="9055"/>
            </w:tabs>
            <w:rPr>
              <w:rFonts w:asciiTheme="minorHAnsi" w:hAnsiTheme="minorHAnsi"/>
              <w:noProof/>
              <w:sz w:val="24"/>
              <w:lang w:val="en-GB" w:eastAsia="en-GB"/>
            </w:rPr>
          </w:pPr>
          <w:hyperlink w:anchor="_Toc503996391" w:history="1">
            <w:r w:rsidR="00E74E3B" w:rsidRPr="00EB7F41">
              <w:rPr>
                <w:rStyle w:val="Hyperlink"/>
                <w:noProof/>
                <w:lang w:val="nl-BE"/>
              </w:rPr>
              <w:t>Frontend</w:t>
            </w:r>
            <w:r w:rsidR="00E74E3B">
              <w:rPr>
                <w:noProof/>
                <w:webHidden/>
              </w:rPr>
              <w:tab/>
            </w:r>
            <w:r w:rsidR="00E74E3B">
              <w:rPr>
                <w:noProof/>
                <w:webHidden/>
              </w:rPr>
              <w:fldChar w:fldCharType="begin"/>
            </w:r>
            <w:r w:rsidR="00E74E3B">
              <w:rPr>
                <w:noProof/>
                <w:webHidden/>
              </w:rPr>
              <w:instrText xml:space="preserve"> PAGEREF _Toc503996391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0A4F909B" w14:textId="77777777" w:rsidR="00E74E3B" w:rsidRDefault="00B17105">
          <w:pPr>
            <w:pStyle w:val="Inhopg3"/>
            <w:tabs>
              <w:tab w:val="right" w:leader="dot" w:pos="9055"/>
            </w:tabs>
            <w:rPr>
              <w:rFonts w:asciiTheme="minorHAnsi" w:hAnsiTheme="minorHAnsi"/>
              <w:noProof/>
              <w:sz w:val="24"/>
              <w:lang w:val="en-GB" w:eastAsia="en-GB"/>
            </w:rPr>
          </w:pPr>
          <w:hyperlink w:anchor="_Toc503996392" w:history="1">
            <w:r w:rsidR="00E74E3B" w:rsidRPr="00EB7F41">
              <w:rPr>
                <w:rStyle w:val="Hyperlink"/>
                <w:noProof/>
                <w:lang w:val="nl-BE"/>
              </w:rPr>
              <w:t>Mobiele</w:t>
            </w:r>
            <w:r w:rsidR="00E74E3B">
              <w:rPr>
                <w:noProof/>
                <w:webHidden/>
              </w:rPr>
              <w:tab/>
            </w:r>
            <w:r w:rsidR="00E74E3B">
              <w:rPr>
                <w:noProof/>
                <w:webHidden/>
              </w:rPr>
              <w:fldChar w:fldCharType="begin"/>
            </w:r>
            <w:r w:rsidR="00E74E3B">
              <w:rPr>
                <w:noProof/>
                <w:webHidden/>
              </w:rPr>
              <w:instrText xml:space="preserve"> PAGEREF _Toc503996392 \h </w:instrText>
            </w:r>
            <w:r w:rsidR="00E74E3B">
              <w:rPr>
                <w:noProof/>
                <w:webHidden/>
              </w:rPr>
            </w:r>
            <w:r w:rsidR="00E74E3B">
              <w:rPr>
                <w:noProof/>
                <w:webHidden/>
              </w:rPr>
              <w:fldChar w:fldCharType="separate"/>
            </w:r>
            <w:r w:rsidR="00E74E3B">
              <w:rPr>
                <w:noProof/>
                <w:webHidden/>
              </w:rPr>
              <w:t>8</w:t>
            </w:r>
            <w:r w:rsidR="00E74E3B">
              <w:rPr>
                <w:noProof/>
                <w:webHidden/>
              </w:rPr>
              <w:fldChar w:fldCharType="end"/>
            </w:r>
          </w:hyperlink>
        </w:p>
        <w:p w14:paraId="296B4055" w14:textId="77777777" w:rsidR="00E74E3B" w:rsidRDefault="00B17105">
          <w:pPr>
            <w:pStyle w:val="Inhopg1"/>
            <w:tabs>
              <w:tab w:val="right" w:leader="dot" w:pos="9055"/>
            </w:tabs>
            <w:rPr>
              <w:rFonts w:asciiTheme="minorHAnsi" w:hAnsiTheme="minorHAnsi"/>
              <w:noProof/>
              <w:sz w:val="24"/>
              <w:lang w:val="en-GB" w:eastAsia="en-GB"/>
            </w:rPr>
          </w:pPr>
          <w:hyperlink w:anchor="_Toc503996393" w:history="1">
            <w:r w:rsidR="00E74E3B" w:rsidRPr="00EB7F41">
              <w:rPr>
                <w:rStyle w:val="Hyperlink"/>
                <w:noProof/>
              </w:rPr>
              <w:t>Conclusie</w:t>
            </w:r>
            <w:r w:rsidR="00E74E3B">
              <w:rPr>
                <w:noProof/>
                <w:webHidden/>
              </w:rPr>
              <w:tab/>
            </w:r>
            <w:r w:rsidR="00E74E3B">
              <w:rPr>
                <w:noProof/>
                <w:webHidden/>
              </w:rPr>
              <w:fldChar w:fldCharType="begin"/>
            </w:r>
            <w:r w:rsidR="00E74E3B">
              <w:rPr>
                <w:noProof/>
                <w:webHidden/>
              </w:rPr>
              <w:instrText xml:space="preserve"> PAGEREF _Toc503996393 \h </w:instrText>
            </w:r>
            <w:r w:rsidR="00E74E3B">
              <w:rPr>
                <w:noProof/>
                <w:webHidden/>
              </w:rPr>
            </w:r>
            <w:r w:rsidR="00E74E3B">
              <w:rPr>
                <w:noProof/>
                <w:webHidden/>
              </w:rPr>
              <w:fldChar w:fldCharType="separate"/>
            </w:r>
            <w:r w:rsidR="00E74E3B">
              <w:rPr>
                <w:noProof/>
                <w:webHidden/>
              </w:rPr>
              <w:t>9</w:t>
            </w:r>
            <w:r w:rsidR="00E74E3B">
              <w:rPr>
                <w:noProof/>
                <w:webHidden/>
              </w:rPr>
              <w:fldChar w:fldCharType="end"/>
            </w:r>
          </w:hyperlink>
        </w:p>
        <w:p w14:paraId="128FD54C" w14:textId="77777777" w:rsidR="00E74E3B" w:rsidRDefault="00B17105">
          <w:pPr>
            <w:pStyle w:val="Inhopg1"/>
            <w:tabs>
              <w:tab w:val="right" w:leader="dot" w:pos="9055"/>
            </w:tabs>
            <w:rPr>
              <w:rFonts w:asciiTheme="minorHAnsi" w:hAnsiTheme="minorHAnsi"/>
              <w:noProof/>
              <w:sz w:val="24"/>
              <w:lang w:val="en-GB" w:eastAsia="en-GB"/>
            </w:rPr>
          </w:pPr>
          <w:hyperlink w:anchor="_Toc503996394" w:history="1">
            <w:r w:rsidR="00E74E3B" w:rsidRPr="00EB7F41">
              <w:rPr>
                <w:rStyle w:val="Hyperlink"/>
                <w:noProof/>
              </w:rPr>
              <w:t>Bronnen</w:t>
            </w:r>
            <w:r w:rsidR="00E74E3B">
              <w:rPr>
                <w:noProof/>
                <w:webHidden/>
              </w:rPr>
              <w:tab/>
            </w:r>
            <w:r w:rsidR="00E74E3B">
              <w:rPr>
                <w:noProof/>
                <w:webHidden/>
              </w:rPr>
              <w:fldChar w:fldCharType="begin"/>
            </w:r>
            <w:r w:rsidR="00E74E3B">
              <w:rPr>
                <w:noProof/>
                <w:webHidden/>
              </w:rPr>
              <w:instrText xml:space="preserve"> PAGEREF _Toc503996394 \h </w:instrText>
            </w:r>
            <w:r w:rsidR="00E74E3B">
              <w:rPr>
                <w:noProof/>
                <w:webHidden/>
              </w:rPr>
            </w:r>
            <w:r w:rsidR="00E74E3B">
              <w:rPr>
                <w:noProof/>
                <w:webHidden/>
              </w:rPr>
              <w:fldChar w:fldCharType="separate"/>
            </w:r>
            <w:r w:rsidR="00E74E3B">
              <w:rPr>
                <w:noProof/>
                <w:webHidden/>
              </w:rPr>
              <w:t>10</w:t>
            </w:r>
            <w:r w:rsidR="00E74E3B">
              <w:rPr>
                <w:noProof/>
                <w:webHidden/>
              </w:rPr>
              <w:fldChar w:fldCharType="end"/>
            </w:r>
          </w:hyperlink>
        </w:p>
        <w:p w14:paraId="7544B161" w14:textId="4AA13949" w:rsidR="009C6EF8" w:rsidRDefault="009C6EF8">
          <w:r>
            <w:rPr>
              <w:b/>
              <w:bCs/>
            </w:rPr>
            <w:fldChar w:fldCharType="end"/>
          </w:r>
        </w:p>
      </w:sdtContent>
    </w:sdt>
    <w:p w14:paraId="627ABCBB" w14:textId="3B9DF840" w:rsidR="00E04229" w:rsidRPr="00E04229" w:rsidRDefault="009C6EF8" w:rsidP="00E04229">
      <w:pPr>
        <w:spacing w:after="0"/>
        <w:rPr>
          <w:rFonts w:eastAsiaTheme="majorEastAsia" w:cstheme="majorBidi"/>
          <w:b/>
          <w:bCs/>
          <w:color w:val="E85E00"/>
          <w:sz w:val="32"/>
          <w:szCs w:val="32"/>
        </w:rPr>
      </w:pPr>
      <w:r>
        <w:br w:type="page"/>
      </w:r>
    </w:p>
    <w:p w14:paraId="3318B20D" w14:textId="19A73B5C" w:rsidR="0063658A" w:rsidRDefault="00E04229" w:rsidP="0063658A">
      <w:pPr>
        <w:pStyle w:val="Kop1"/>
      </w:pPr>
      <w:bookmarkStart w:id="0" w:name="_Toc503996378"/>
      <w:r>
        <w:lastRenderedPageBreak/>
        <w:t>Inleiding</w:t>
      </w:r>
      <w:bookmarkEnd w:id="0"/>
    </w:p>
    <w:p w14:paraId="1DB9621A" w14:textId="77777777" w:rsidR="00E04229" w:rsidRDefault="0063658A" w:rsidP="00E74E3B">
      <w:r w:rsidRPr="0063658A">
        <w:t xml:space="preserve">We hebben het probleem allemaal al meegemaakt. U zit alleen thuis en u verveelt zich enorm, u zou eigenlijk iets willen doen maar weet niet welke vrienden beschikbaar zijn. U kan berichten sturen in de hoop dat iemand toe hapt of u er gewoon bij neerleggen. Bovendien zijn er eindeloze groepsgesprekken aan de gang die de helft van uw vrienden al niet meer leest en puur als bezigheidstherapie gebruikt worden. Dit is geen goede manier om met uw vrienden contact te houden en demotiveert om echt samen dingen te gaan doen. </w:t>
      </w:r>
      <w:r>
        <w:br/>
      </w:r>
      <w:r w:rsidRPr="0063658A">
        <w:t xml:space="preserve">Wij zorgen ervoor dat u met 1 knop naar een bepaalde groep vrienden kan sturen dat u zin heeft om een activiteit te doen. Welke activiteit? Dat laten we aan de groep over! Eens een groep vrienden verzameld is die vrij zijn en zin hebben om samen te komen, worden er activiteiten voorgesteld. Dit kan gaan van een simpele avond in café tot een cinema avond met een etentje. Of wilt u liever zelf een specifieke activiteit voorstellen? Dit kan ook! </w:t>
      </w:r>
      <w:r>
        <w:br/>
      </w:r>
      <w:r w:rsidRPr="0063658A">
        <w:t xml:space="preserve">Door deze app en website zorgen we ervoor dat mensen terug een waardig sociaal leven hebben. Opnieuw bij elkaar komen in plaats van uren per dag te verspillen aan sociale media te bekijken en groepsgesprekken op Facebook te voeren. </w:t>
      </w:r>
      <w:r w:rsidR="00F9297B">
        <w:rPr>
          <w:noProof/>
          <w:lang w:val="en-GB" w:eastAsia="en-GB"/>
        </w:rPr>
        <w:drawing>
          <wp:anchor distT="0" distB="0" distL="114300" distR="114300" simplePos="0" relativeHeight="251658245" behindDoc="0" locked="0" layoutInCell="1" allowOverlap="1" wp14:anchorId="7E27981F" wp14:editId="47266DF5">
            <wp:simplePos x="0" y="0"/>
            <wp:positionH relativeFrom="margin">
              <wp:posOffset>2574365</wp:posOffset>
            </wp:positionH>
            <wp:positionV relativeFrom="margin">
              <wp:posOffset>49784784</wp:posOffset>
            </wp:positionV>
            <wp:extent cx="1428750" cy="2533650"/>
            <wp:effectExtent l="0" t="0" r="0" b="6350"/>
            <wp:wrapSquare wrapText="bothSides"/>
            <wp:docPr id="61967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1428750" cy="2533650"/>
                    </a:xfrm>
                    <a:prstGeom prst="rect">
                      <a:avLst/>
                    </a:prstGeom>
                  </pic:spPr>
                </pic:pic>
              </a:graphicData>
            </a:graphic>
          </wp:anchor>
        </w:drawing>
      </w:r>
      <w:r w:rsidR="00FC16B0">
        <w:br w:type="page"/>
      </w:r>
    </w:p>
    <w:p w14:paraId="4E2AB04C" w14:textId="6BF53E9C" w:rsidR="004C0EB9" w:rsidRPr="0063658A" w:rsidRDefault="002C59B1" w:rsidP="0063658A">
      <w:pPr>
        <w:pStyle w:val="Kop1"/>
        <w:rPr>
          <w:rFonts w:ascii="Lato" w:eastAsiaTheme="minorEastAsia" w:hAnsi="Lato" w:cstheme="minorBidi"/>
          <w:b w:val="0"/>
          <w:bCs w:val="0"/>
          <w:color w:val="auto"/>
          <w:sz w:val="20"/>
          <w:szCs w:val="24"/>
        </w:rPr>
      </w:pPr>
      <w:bookmarkStart w:id="1" w:name="_Toc503996379"/>
      <w:r>
        <w:lastRenderedPageBreak/>
        <w:t xml:space="preserve">Beschrijving </w:t>
      </w:r>
      <w:r w:rsidR="006F192D">
        <w:t>app</w:t>
      </w:r>
      <w:bookmarkEnd w:id="1"/>
    </w:p>
    <w:p w14:paraId="2DAB077E" w14:textId="6029D1E1" w:rsidR="002C59B1" w:rsidRDefault="002C59B1" w:rsidP="00F83841">
      <w:pPr>
        <w:pStyle w:val="Kop2"/>
      </w:pPr>
      <w:bookmarkStart w:id="2" w:name="_Toc503996380"/>
      <w:r>
        <w:t>Concept</w:t>
      </w:r>
      <w:bookmarkEnd w:id="2"/>
    </w:p>
    <w:p w14:paraId="4C50C7FE" w14:textId="101C4546" w:rsidR="00935032" w:rsidRDefault="002C59B1" w:rsidP="000750E8">
      <w:r>
        <w:t>Meet</w:t>
      </w:r>
      <w:r w:rsidR="00245521">
        <w:t xml:space="preserve"> </w:t>
      </w:r>
      <w:r>
        <w:t xml:space="preserve">Me is een nieuw concept dat nog niet bestaat. Meer en meer mensen hebben online contact met elkaar. Dit is handig omdat u zo contact kan houden met mensen waar u de tijd niet voor heeft om elkaar te ontmoeten. Het gevolg hiervan is dat </w:t>
      </w:r>
      <w:r w:rsidR="000A6717">
        <w:t>we daardoor minder bij elkaar komen. We zouden graag stimuleren dat mensen dat wel doen. Met onze app kan je door 3 klikken laten weten aan uw vrienden dat u wil afspreken.</w:t>
      </w:r>
    </w:p>
    <w:p w14:paraId="10FDC628" w14:textId="16A46275" w:rsidR="00935032" w:rsidRDefault="006C1580" w:rsidP="00F83841">
      <w:pPr>
        <w:pStyle w:val="Kop3"/>
      </w:pPr>
      <w:bookmarkStart w:id="3" w:name="_Toc503996381"/>
      <w:r>
        <w:t>F</w:t>
      </w:r>
      <w:r w:rsidR="00935032">
        <w:t>low applicatie</w:t>
      </w:r>
      <w:bookmarkEnd w:id="3"/>
    </w:p>
    <w:p w14:paraId="0B74B81C" w14:textId="2B79B292" w:rsidR="00935032" w:rsidRDefault="00935032" w:rsidP="00935032">
      <w:r>
        <w:t>De applicatie is opgedeeld in 2 verschillende stappenplannen. Alles start bij de persoon die een evenement wil organiseren met zijn vrienden. Maar natuurlijk leggen die vrienden die uitgenodigd zijn een andere weg af. We hebben hier een flow van ontworpen om zo een duidelijker beeld te scheppen van hoe de app voor de gebruiker aan voelt.</w:t>
      </w:r>
    </w:p>
    <w:p w14:paraId="76C457EA" w14:textId="77ED800E" w:rsidR="00935032" w:rsidRDefault="006C1580" w:rsidP="00F83841">
      <w:pPr>
        <w:pStyle w:val="Kop4"/>
      </w:pPr>
      <w:r>
        <w:t>Flow organisator</w:t>
      </w:r>
    </w:p>
    <w:p w14:paraId="36369F4B" w14:textId="4562170F" w:rsidR="00935032" w:rsidRPr="00935032" w:rsidRDefault="006C1580" w:rsidP="00935032">
      <w:r>
        <w:rPr>
          <w:noProof/>
          <w:lang w:val="en-GB" w:eastAsia="en-GB"/>
        </w:rPr>
        <w:drawing>
          <wp:inline distT="0" distB="0" distL="0" distR="0" wp14:anchorId="6E43360C" wp14:editId="3A97D2D4">
            <wp:extent cx="5756275" cy="13779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1377950"/>
                    </a:xfrm>
                    <a:prstGeom prst="rect">
                      <a:avLst/>
                    </a:prstGeom>
                  </pic:spPr>
                </pic:pic>
              </a:graphicData>
            </a:graphic>
          </wp:inline>
        </w:drawing>
      </w:r>
    </w:p>
    <w:p w14:paraId="4E850CFF" w14:textId="7FC20C46" w:rsidR="001E5091" w:rsidRDefault="006C1580" w:rsidP="00F83841">
      <w:pPr>
        <w:pStyle w:val="Kop4"/>
      </w:pPr>
      <w:r>
        <w:t>Flow uitgenodigde</w:t>
      </w:r>
    </w:p>
    <w:p w14:paraId="7B25EEC8" w14:textId="4564B75F" w:rsidR="009D6EB3" w:rsidRDefault="006C1580" w:rsidP="009D6EB3">
      <w:r>
        <w:rPr>
          <w:noProof/>
          <w:lang w:val="en-GB" w:eastAsia="en-GB"/>
        </w:rPr>
        <w:drawing>
          <wp:inline distT="0" distB="0" distL="0" distR="0" wp14:anchorId="67AB0E49" wp14:editId="1C2F7AD3">
            <wp:extent cx="3215640" cy="2316396"/>
            <wp:effectExtent l="0" t="0" r="3810" b="825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8692" cy="2325798"/>
                    </a:xfrm>
                    <a:prstGeom prst="rect">
                      <a:avLst/>
                    </a:prstGeom>
                  </pic:spPr>
                </pic:pic>
              </a:graphicData>
            </a:graphic>
          </wp:inline>
        </w:drawing>
      </w:r>
    </w:p>
    <w:p w14:paraId="61388FC2" w14:textId="77777777" w:rsidR="006C1580" w:rsidRDefault="006C1580" w:rsidP="006C1580"/>
    <w:p w14:paraId="054A3058" w14:textId="562AFE1B" w:rsidR="006C1580" w:rsidRPr="009D6EB3" w:rsidRDefault="00A53303" w:rsidP="00F72FA0">
      <w:pPr>
        <w:pStyle w:val="Kop2"/>
        <w:rPr>
          <w:color w:val="E85E00"/>
          <w:sz w:val="28"/>
        </w:rPr>
      </w:pPr>
      <w:r>
        <w:br w:type="page"/>
      </w:r>
      <w:bookmarkStart w:id="4" w:name="_Toc503996382"/>
      <w:r w:rsidR="006C1580">
        <w:lastRenderedPageBreak/>
        <w:t>Mock ups</w:t>
      </w:r>
      <w:bookmarkEnd w:id="4"/>
    </w:p>
    <w:p w14:paraId="281A3D86" w14:textId="2B98A359" w:rsidR="006C1580" w:rsidRDefault="00BF19A2" w:rsidP="00F72FA0">
      <w:pPr>
        <w:pStyle w:val="Kop3"/>
      </w:pPr>
      <w:bookmarkStart w:id="5" w:name="_Toc503996383"/>
      <w:r>
        <w:t>Sales page</w:t>
      </w:r>
      <w:bookmarkEnd w:id="5"/>
    </w:p>
    <w:p w14:paraId="4DDB64EA" w14:textId="4BAA84A9" w:rsidR="00E642D3" w:rsidRDefault="00301514" w:rsidP="00061915">
      <w:r>
        <w:t>De sales page is een one page website die uitleg heeft over de applicatie en het gebruik ervan. Het hoofddoel is om de bezoeker de applicatie te laten downloaden op hun Android gsm. Maar omdat niet alle bezoekers eigenaar zijn van een smartphone met een Android besturingssysteem biedt de sales pagina ook de kans om in te loggen op het online platform die dezelfde functionaliteiten heeft als de applicatie.</w:t>
      </w:r>
    </w:p>
    <w:p w14:paraId="67B02B0C" w14:textId="2D7420A9" w:rsidR="00061915" w:rsidRDefault="00061915" w:rsidP="00061915">
      <w:r>
        <w:rPr>
          <w:noProof/>
          <w:lang w:val="en-GB" w:eastAsia="en-GB"/>
        </w:rPr>
        <w:drawing>
          <wp:inline distT="0" distB="0" distL="0" distR="0" wp14:anchorId="5B15CC55" wp14:editId="028A88CA">
            <wp:extent cx="2756535" cy="6737377"/>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ding page.png"/>
                    <pic:cNvPicPr/>
                  </pic:nvPicPr>
                  <pic:blipFill>
                    <a:blip r:embed="rId16">
                      <a:extLst>
                        <a:ext uri="{28A0092B-C50C-407E-A947-70E740481C1C}">
                          <a14:useLocalDpi xmlns:a14="http://schemas.microsoft.com/office/drawing/2010/main" val="0"/>
                        </a:ext>
                      </a:extLst>
                    </a:blip>
                    <a:stretch>
                      <a:fillRect/>
                    </a:stretch>
                  </pic:blipFill>
                  <pic:spPr>
                    <a:xfrm>
                      <a:off x="0" y="0"/>
                      <a:ext cx="2792768" cy="6825936"/>
                    </a:xfrm>
                    <a:prstGeom prst="rect">
                      <a:avLst/>
                    </a:prstGeom>
                  </pic:spPr>
                </pic:pic>
              </a:graphicData>
            </a:graphic>
          </wp:inline>
        </w:drawing>
      </w:r>
    </w:p>
    <w:p w14:paraId="55F0D1ED" w14:textId="17678A90" w:rsidR="001C3A19" w:rsidRDefault="001C3A19" w:rsidP="00B6783F"/>
    <w:p w14:paraId="73E8AA88" w14:textId="6B851989" w:rsidR="00F72FA0" w:rsidRDefault="00FA2F70" w:rsidP="00F72FA0">
      <w:pPr>
        <w:pStyle w:val="Kop3"/>
      </w:pPr>
      <w:bookmarkStart w:id="6" w:name="_Toc503996384"/>
      <w:r>
        <w:lastRenderedPageBreak/>
        <w:t>Groepen</w:t>
      </w:r>
      <w:bookmarkEnd w:id="6"/>
      <w:r w:rsidR="00EC5165">
        <w:t xml:space="preserve"> </w:t>
      </w:r>
    </w:p>
    <w:p w14:paraId="06974EE0" w14:textId="38F9781F" w:rsidR="00E54BA0" w:rsidRDefault="00984BC0" w:rsidP="00FA2F70">
      <w:r>
        <w:t>Groepe</w:t>
      </w:r>
      <w:r w:rsidR="001C53B5">
        <w:t xml:space="preserve">n is het hart van het platform. Deze pagina </w:t>
      </w:r>
      <w:r w:rsidR="00E54BA0" w:rsidRPr="00E54BA0">
        <w:t>zet alle kernfunctionaliteiten op 1 scherm</w:t>
      </w:r>
      <w:r w:rsidR="00E54BA0">
        <w:t>. Daarom dat dit het eerste scherm is die de gebruiker ziet bij het inloggen. De pagina is ingedeeld in 3 delen: een lijst met groepen waar de gebruiker lid van is. Een klassieke groep chat zoals er al zoveel zijn en een groepsplanning waar er een overzicht is van alle leden van de groep, de tijdsloten waarop gebruikers kunnen stemmen of zelf tijden aan toe te voegen en een lijst met alle activiteiten waar gebruikers terug op kunnen stemmen of zelf suggesties kunnen aan toevoegen. De laatste 2 zijn ook gebundeld door een 2 header waar in de naam van de chat staat en een extra knop die een drop down kan laten tonen waar mee de gebruiker de naam van de groep kan veranderen.</w:t>
      </w:r>
    </w:p>
    <w:p w14:paraId="0D6D1A64" w14:textId="5552D822" w:rsidR="00C95B0B" w:rsidRDefault="009B279F" w:rsidP="00746B7B">
      <w:r>
        <w:rPr>
          <w:noProof/>
          <w:lang w:val="en-GB" w:eastAsia="en-GB"/>
        </w:rPr>
        <w:drawing>
          <wp:inline distT="0" distB="0" distL="0" distR="0" wp14:anchorId="663A60D3" wp14:editId="50D58E94">
            <wp:extent cx="5756275" cy="311912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14 at 23.14.54.png"/>
                    <pic:cNvPicPr/>
                  </pic:nvPicPr>
                  <pic:blipFill>
                    <a:blip r:embed="rId17">
                      <a:extLst>
                        <a:ext uri="{28A0092B-C50C-407E-A947-70E740481C1C}">
                          <a14:useLocalDpi xmlns:a14="http://schemas.microsoft.com/office/drawing/2010/main" val="0"/>
                        </a:ext>
                      </a:extLst>
                    </a:blip>
                    <a:stretch>
                      <a:fillRect/>
                    </a:stretch>
                  </pic:blipFill>
                  <pic:spPr>
                    <a:xfrm>
                      <a:off x="0" y="0"/>
                      <a:ext cx="5756275" cy="3119120"/>
                    </a:xfrm>
                    <a:prstGeom prst="rect">
                      <a:avLst/>
                    </a:prstGeom>
                  </pic:spPr>
                </pic:pic>
              </a:graphicData>
            </a:graphic>
          </wp:inline>
        </w:drawing>
      </w:r>
    </w:p>
    <w:p w14:paraId="255BCCB4" w14:textId="77777777" w:rsidR="00FA2F70" w:rsidRDefault="00FA2F70" w:rsidP="00FA2F70">
      <w:pPr>
        <w:pStyle w:val="Kop3"/>
      </w:pPr>
      <w:bookmarkStart w:id="7" w:name="_Toc503996385"/>
      <w:r>
        <w:t>Vrienden uitnodigen</w:t>
      </w:r>
      <w:bookmarkEnd w:id="7"/>
    </w:p>
    <w:p w14:paraId="4DC8CB1D" w14:textId="77777777" w:rsidR="00FA2F70" w:rsidRDefault="00FA2F70" w:rsidP="00FA2F70">
      <w:r>
        <w:t>Deze pagina is de op een na belangrijkste pagina van het platform. Het is daarom zeer simpel een straight forward opgebouwd zodat een gebruiker niet moet zoeken wat men op deze pagina moet doen.</w:t>
      </w:r>
    </w:p>
    <w:p w14:paraId="2B24FA71" w14:textId="77777777" w:rsidR="00FA2F70" w:rsidRDefault="00FA2F70" w:rsidP="00FA2F70">
      <w:r>
        <w:t>Er wordt verwacht van een gebruik om op deze pagina vrienden uit te nodigen door 1 of meerdere vrienden te selecteren die in de lijst staan. De vrienden die hier getoond worden zijn de facebook vrienden die ook de applicatie/ platform gebruiken. Als de gebruiker de eerste persoon van zijn/haar vriendengroep is die Meet Me gebruikt zullen er natuurlijk geen vrienden in de lijst getoond worden. Daarom kan men de app ook delen op hun facebook pagina. Deze deel knop is ook terug te vinden in de drop down menu in de navigatie.</w:t>
      </w:r>
    </w:p>
    <w:p w14:paraId="44A891E6" w14:textId="77777777" w:rsidR="00FA2F70" w:rsidRDefault="00FA2F70" w:rsidP="00FA2F70">
      <w:r>
        <w:t>Als de gebruiker vrienden geselecteerd heeft kan men een nieuwe groep aanmaken door op de invite knop te drukken.</w:t>
      </w:r>
    </w:p>
    <w:p w14:paraId="64582A4E" w14:textId="139CA926" w:rsidR="00FA2F70" w:rsidRDefault="00FA2F70" w:rsidP="002454D0">
      <w:r>
        <w:rPr>
          <w:noProof/>
          <w:lang w:val="en-GB" w:eastAsia="en-GB"/>
        </w:rPr>
        <w:lastRenderedPageBreak/>
        <w:drawing>
          <wp:inline distT="0" distB="0" distL="0" distR="0" wp14:anchorId="4A382F69" wp14:editId="6EF69B99">
            <wp:extent cx="5756275" cy="287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4 at 23.14.37.png"/>
                    <pic:cNvPicPr/>
                  </pic:nvPicPr>
                  <pic:blipFill rotWithShape="1">
                    <a:blip r:embed="rId18">
                      <a:extLst>
                        <a:ext uri="{28A0092B-C50C-407E-A947-70E740481C1C}">
                          <a14:useLocalDpi xmlns:a14="http://schemas.microsoft.com/office/drawing/2010/main" val="0"/>
                        </a:ext>
                      </a:extLst>
                    </a:blip>
                    <a:srcRect b="8195"/>
                    <a:stretch/>
                  </pic:blipFill>
                  <pic:spPr bwMode="auto">
                    <a:xfrm>
                      <a:off x="0" y="0"/>
                      <a:ext cx="5756275" cy="2870200"/>
                    </a:xfrm>
                    <a:prstGeom prst="rect">
                      <a:avLst/>
                    </a:prstGeom>
                    <a:ln>
                      <a:noFill/>
                    </a:ln>
                    <a:extLst>
                      <a:ext uri="{53640926-AAD7-44D8-BBD7-CCE9431645EC}">
                        <a14:shadowObscured xmlns:a14="http://schemas.microsoft.com/office/drawing/2010/main"/>
                      </a:ext>
                    </a:extLst>
                  </pic:spPr>
                </pic:pic>
              </a:graphicData>
            </a:graphic>
          </wp:inline>
        </w:drawing>
      </w:r>
    </w:p>
    <w:p w14:paraId="1ED69367" w14:textId="659ED4A7" w:rsidR="000A05BA" w:rsidRDefault="00037D20" w:rsidP="00F72FA0">
      <w:pPr>
        <w:pStyle w:val="Kop3"/>
      </w:pPr>
      <w:bookmarkStart w:id="8" w:name="_Toc503996386"/>
      <w:r>
        <w:t>Invites</w:t>
      </w:r>
      <w:bookmarkEnd w:id="8"/>
    </w:p>
    <w:p w14:paraId="27D995FF" w14:textId="68F17EDC" w:rsidR="000A05BA" w:rsidRPr="000A05BA" w:rsidRDefault="00285D96" w:rsidP="000A05BA">
      <w:r>
        <w:t xml:space="preserve">Om gebruikers de kans te geven om te beslissen of ze in de groep willen of niet </w:t>
      </w:r>
      <w:r w:rsidR="00E35D90">
        <w:t>ha</w:t>
      </w:r>
      <w:r w:rsidR="00735146">
        <w:t>dden we een nieuwe pagina nodig, notificaties. Als een gebruiker een invite krijgt wordt de naam van het event hier getoond met de 2 knoppen: accepteer of weiger. Deze pagina is net zoals bij het creëren van een nieuwe pagina zeer simpel opgebouwd zodat de gebruiker geen verkeerde acties doet want deze zijn onomkeerbaar.</w:t>
      </w:r>
    </w:p>
    <w:p w14:paraId="094C303C" w14:textId="3118574A" w:rsidR="004932B1" w:rsidRDefault="002454D0" w:rsidP="00E74E3B">
      <w:pPr>
        <w:pStyle w:val="Geenafstand"/>
        <w:rPr>
          <w:lang w:val="en-US"/>
        </w:rPr>
      </w:pPr>
      <w:r>
        <w:rPr>
          <w:noProof/>
          <w:lang w:val="en-GB" w:eastAsia="en-GB"/>
        </w:rPr>
        <w:drawing>
          <wp:inline distT="0" distB="0" distL="0" distR="0" wp14:anchorId="63C09219" wp14:editId="6D8A2D1C">
            <wp:extent cx="5741035" cy="3287443"/>
            <wp:effectExtent l="0" t="0" r="0" b="0"/>
            <wp:docPr id="4" name="Picture 4" descr="../../../Desktop/Screen%20Shot%202018-01-17%20at%2016.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1-17%20at%2016.32.3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8386"/>
                    <a:stretch/>
                  </pic:blipFill>
                  <pic:spPr bwMode="auto">
                    <a:xfrm>
                      <a:off x="0" y="0"/>
                      <a:ext cx="5741035" cy="3287443"/>
                    </a:xfrm>
                    <a:prstGeom prst="rect">
                      <a:avLst/>
                    </a:prstGeom>
                    <a:noFill/>
                    <a:ln>
                      <a:noFill/>
                    </a:ln>
                    <a:extLst>
                      <a:ext uri="{53640926-AAD7-44D8-BBD7-CCE9431645EC}">
                        <a14:shadowObscured xmlns:a14="http://schemas.microsoft.com/office/drawing/2010/main"/>
                      </a:ext>
                    </a:extLst>
                  </pic:spPr>
                </pic:pic>
              </a:graphicData>
            </a:graphic>
          </wp:inline>
        </w:drawing>
      </w:r>
      <w:r w:rsidR="004932B1" w:rsidRPr="00C35823">
        <w:rPr>
          <w:lang w:val="en-US"/>
        </w:rPr>
        <w:br w:type="page"/>
      </w:r>
      <w:r w:rsidR="00E760C6">
        <w:rPr>
          <w:lang w:val="en-US"/>
        </w:rPr>
        <w:lastRenderedPageBreak/>
        <w:t>P</w:t>
      </w:r>
      <w:r w:rsidR="002F52C2" w:rsidRPr="00C35823">
        <w:rPr>
          <w:lang w:val="en-US"/>
        </w:rPr>
        <w:t>lanning</w:t>
      </w:r>
    </w:p>
    <w:p w14:paraId="11CA948A" w14:textId="5A6DD8B9" w:rsidR="00055390" w:rsidRPr="002F0127" w:rsidRDefault="00632337" w:rsidP="00055390">
      <w:pPr>
        <w:rPr>
          <w:sz w:val="18"/>
          <w:lang w:val="en-US"/>
        </w:rPr>
      </w:pPr>
      <w:r>
        <w:rPr>
          <w:b/>
          <w:lang w:val="en-US"/>
        </w:rPr>
        <w:t>Trello board</w:t>
      </w:r>
      <w:r w:rsidR="00055390">
        <w:rPr>
          <w:b/>
          <w:lang w:val="en-US"/>
        </w:rPr>
        <w:t xml:space="preserve">: </w:t>
      </w:r>
      <w:r w:rsidR="00055390" w:rsidRPr="002F0127">
        <w:rPr>
          <w:sz w:val="18"/>
          <w:lang w:val="en-US"/>
        </w:rPr>
        <w:t xml:space="preserve"> </w:t>
      </w:r>
      <w:bookmarkStart w:id="9" w:name="_GoBack"/>
      <w:r w:rsidRPr="00632337">
        <w:rPr>
          <w:sz w:val="18"/>
          <w:lang w:val="en-US"/>
        </w:rPr>
        <w:t>https://trello.com/b/jxD8tkIJ</w:t>
      </w:r>
      <w:bookmarkEnd w:id="9"/>
    </w:p>
    <w:p w14:paraId="095B93EE" w14:textId="4CB83E1D" w:rsidR="009D6EB3" w:rsidRPr="006358BD" w:rsidRDefault="009D6EB3" w:rsidP="00CA2B45">
      <w:pPr>
        <w:rPr>
          <w:lang w:val="en-US"/>
        </w:rPr>
      </w:pPr>
    </w:p>
    <w:p w14:paraId="5BE07368" w14:textId="02E7006A" w:rsidR="0030005C" w:rsidRPr="006358BD" w:rsidRDefault="009D6EB3" w:rsidP="009D6EB3">
      <w:pPr>
        <w:spacing w:after="0"/>
        <w:rPr>
          <w:lang w:val="en-US"/>
        </w:rPr>
      </w:pPr>
      <w:r w:rsidRPr="006358BD">
        <w:rPr>
          <w:lang w:val="en-US"/>
        </w:rPr>
        <w:br w:type="page"/>
      </w:r>
    </w:p>
    <w:p w14:paraId="4E9D5556" w14:textId="5528A3C4" w:rsidR="00E37979" w:rsidRPr="002F0127" w:rsidRDefault="0034300E" w:rsidP="00E37979">
      <w:pPr>
        <w:pStyle w:val="Kop1"/>
        <w:rPr>
          <w:rFonts w:ascii="Times New Roman" w:hAnsi="Times New Roman"/>
          <w:szCs w:val="24"/>
          <w:lang w:val="nl-BE" w:eastAsia="en-GB"/>
        </w:rPr>
      </w:pPr>
      <w:bookmarkStart w:id="10" w:name="_Toc503996387"/>
      <w:r>
        <w:lastRenderedPageBreak/>
        <w:t>Technische</w:t>
      </w:r>
      <w:r w:rsidR="00E37979">
        <w:t xml:space="preserve"> documentatie</w:t>
      </w:r>
      <w:bookmarkEnd w:id="10"/>
      <w:r w:rsidR="00E37979">
        <w:t xml:space="preserve"> </w:t>
      </w:r>
    </w:p>
    <w:p w14:paraId="13D7EA8E" w14:textId="64270FB8" w:rsidR="0034300E" w:rsidRPr="00C35823" w:rsidRDefault="00245521" w:rsidP="00632337">
      <w:pPr>
        <w:pStyle w:val="Kop2"/>
        <w:rPr>
          <w:lang w:val="en-US"/>
        </w:rPr>
      </w:pPr>
      <w:bookmarkStart w:id="11" w:name="_Toc503996388"/>
      <w:r w:rsidRPr="00C35823">
        <w:rPr>
          <w:lang w:val="en-US"/>
        </w:rPr>
        <w:t>GitHub</w:t>
      </w:r>
      <w:r w:rsidR="0034300E" w:rsidRPr="00C35823">
        <w:rPr>
          <w:lang w:val="en-US"/>
        </w:rPr>
        <w:t xml:space="preserve"> repository</w:t>
      </w:r>
      <w:bookmarkEnd w:id="11"/>
    </w:p>
    <w:p w14:paraId="169D4E9C" w14:textId="218D5F64" w:rsidR="008B2430" w:rsidRDefault="00EC5165" w:rsidP="0034300E">
      <w:pPr>
        <w:rPr>
          <w:sz w:val="18"/>
          <w:lang w:val="en-US"/>
        </w:rPr>
      </w:pPr>
      <w:r>
        <w:rPr>
          <w:b/>
          <w:lang w:val="en-US"/>
        </w:rPr>
        <w:t xml:space="preserve">Front end: </w:t>
      </w:r>
      <w:r w:rsidRPr="002F0127">
        <w:rPr>
          <w:sz w:val="18"/>
          <w:lang w:val="en-US"/>
        </w:rPr>
        <w:t xml:space="preserve"> </w:t>
      </w:r>
      <w:hyperlink r:id="rId20" w:history="1">
        <w:r w:rsidR="008B2430" w:rsidRPr="00DD6AC9">
          <w:rPr>
            <w:rStyle w:val="Hyperlink"/>
            <w:sz w:val="18"/>
            <w:lang w:val="en-US"/>
          </w:rPr>
          <w:t>https://github.com/brechtvalcke/FrontEndProject.git</w:t>
        </w:r>
      </w:hyperlink>
    </w:p>
    <w:p w14:paraId="060466CC" w14:textId="4992EB4C" w:rsidR="0034300E" w:rsidRPr="0034300E" w:rsidRDefault="0034300E" w:rsidP="0034300E">
      <w:pPr>
        <w:ind w:right="-7"/>
        <w:rPr>
          <w:color w:val="0000FF" w:themeColor="hyperlink"/>
          <w:sz w:val="18"/>
          <w:u w:val="single"/>
          <w:lang w:val="en-US"/>
        </w:rPr>
      </w:pPr>
      <w:r w:rsidRPr="002F0127">
        <w:rPr>
          <w:b/>
          <w:lang w:val="en-US"/>
        </w:rPr>
        <w:t>Backend</w:t>
      </w:r>
      <w:r w:rsidRPr="002F0127">
        <w:rPr>
          <w:b/>
          <w:sz w:val="18"/>
          <w:lang w:val="en-US"/>
        </w:rPr>
        <w:t>:</w:t>
      </w:r>
      <w:r w:rsidRPr="002F0127">
        <w:rPr>
          <w:sz w:val="18"/>
          <w:lang w:val="en-US"/>
        </w:rPr>
        <w:t xml:space="preserve"> </w:t>
      </w:r>
      <w:hyperlink r:id="rId21" w:history="1">
        <w:r w:rsidRPr="002F0127">
          <w:rPr>
            <w:rStyle w:val="Hyperlink"/>
            <w:sz w:val="18"/>
            <w:lang w:val="en-US"/>
          </w:rPr>
          <w:t>https://github.com/brechtvalcke/BackEndProject.git</w:t>
        </w:r>
      </w:hyperlink>
    </w:p>
    <w:p w14:paraId="01EA3F06" w14:textId="0350E13D" w:rsidR="00CE31DA" w:rsidRPr="00B714C1" w:rsidRDefault="00CE31DA" w:rsidP="00632337">
      <w:pPr>
        <w:pStyle w:val="Kop2"/>
        <w:rPr>
          <w:lang w:val="nl-BE"/>
        </w:rPr>
      </w:pPr>
      <w:bookmarkStart w:id="12" w:name="_Toc503996389"/>
      <w:r w:rsidRPr="00B714C1">
        <w:rPr>
          <w:lang w:val="nl-BE"/>
        </w:rPr>
        <w:t>Test users</w:t>
      </w:r>
      <w:bookmarkEnd w:id="12"/>
    </w:p>
    <w:p w14:paraId="50DD9DA0" w14:textId="39BA7026" w:rsidR="00CE31DA" w:rsidRPr="00CE31DA" w:rsidRDefault="00CE31DA" w:rsidP="00CE31DA">
      <w:pPr>
        <w:rPr>
          <w:lang w:val="nl-BE"/>
        </w:rPr>
      </w:pPr>
      <w:r w:rsidRPr="00CE31DA">
        <w:rPr>
          <w:lang w:val="nl-BE"/>
        </w:rPr>
        <w:t>Voor onze app hebben we verschillende facebook test users gemaakt</w:t>
      </w:r>
      <w:r w:rsidR="00B714C1">
        <w:rPr>
          <w:lang w:val="nl-BE"/>
        </w:rPr>
        <w:t xml:space="preserve"> die elkaar als vriend hebben</w:t>
      </w:r>
      <w:r w:rsidRPr="00CE31DA">
        <w:rPr>
          <w:lang w:val="nl-BE"/>
        </w:rPr>
        <w:t xml:space="preserve"> zodat u kan testen zonder dat u vrienden hoeft uit te nodigen.</w:t>
      </w:r>
    </w:p>
    <w:tbl>
      <w:tblPr>
        <w:tblStyle w:val="Tabelraster"/>
        <w:tblW w:w="0" w:type="auto"/>
        <w:tblLook w:val="04A0" w:firstRow="1" w:lastRow="0" w:firstColumn="1" w:lastColumn="0" w:noHBand="0" w:noVBand="1"/>
      </w:tblPr>
      <w:tblGrid>
        <w:gridCol w:w="4527"/>
        <w:gridCol w:w="4528"/>
      </w:tblGrid>
      <w:tr w:rsidR="007138B8" w14:paraId="37340035" w14:textId="77777777" w:rsidTr="007138B8">
        <w:tc>
          <w:tcPr>
            <w:tcW w:w="4527" w:type="dxa"/>
          </w:tcPr>
          <w:p w14:paraId="17E6F25C" w14:textId="2C53AEE5" w:rsidR="007138B8" w:rsidRDefault="007138B8" w:rsidP="00CE31DA">
            <w:pPr>
              <w:rPr>
                <w:lang w:val="nl-BE"/>
              </w:rPr>
            </w:pPr>
            <w:r>
              <w:rPr>
                <w:lang w:val="nl-BE"/>
              </w:rPr>
              <w:t>Email</w:t>
            </w:r>
          </w:p>
        </w:tc>
        <w:tc>
          <w:tcPr>
            <w:tcW w:w="4528" w:type="dxa"/>
          </w:tcPr>
          <w:p w14:paraId="11EC743D" w14:textId="4F54CEBA" w:rsidR="007138B8" w:rsidRDefault="007138B8" w:rsidP="00CE31DA">
            <w:pPr>
              <w:rPr>
                <w:lang w:val="nl-BE"/>
              </w:rPr>
            </w:pPr>
            <w:r>
              <w:rPr>
                <w:lang w:val="nl-BE"/>
              </w:rPr>
              <w:t>Wachtwoord</w:t>
            </w:r>
          </w:p>
        </w:tc>
      </w:tr>
      <w:tr w:rsidR="007138B8" w14:paraId="6DEEC033" w14:textId="77777777" w:rsidTr="007138B8">
        <w:tc>
          <w:tcPr>
            <w:tcW w:w="4527" w:type="dxa"/>
          </w:tcPr>
          <w:p w14:paraId="3F2D6853" w14:textId="56FC3CAE" w:rsidR="007138B8" w:rsidRDefault="007138B8" w:rsidP="00CE31DA">
            <w:pPr>
              <w:rPr>
                <w:lang w:val="nl-BE"/>
              </w:rPr>
            </w:pPr>
            <w:r w:rsidRPr="007138B8">
              <w:rPr>
                <w:lang w:val="nl-BE"/>
              </w:rPr>
              <w:t>rwmhkdcypd_1515367833@tfbnw.net</w:t>
            </w:r>
          </w:p>
        </w:tc>
        <w:tc>
          <w:tcPr>
            <w:tcW w:w="4528" w:type="dxa"/>
          </w:tcPr>
          <w:p w14:paraId="4C081A88" w14:textId="219931AC" w:rsidR="007138B8" w:rsidRDefault="007138B8" w:rsidP="00CE31DA">
            <w:pPr>
              <w:rPr>
                <w:lang w:val="nl-BE"/>
              </w:rPr>
            </w:pPr>
            <w:r>
              <w:rPr>
                <w:lang w:val="nl-BE"/>
              </w:rPr>
              <w:t>TestUser1</w:t>
            </w:r>
          </w:p>
        </w:tc>
      </w:tr>
      <w:tr w:rsidR="007138B8" w14:paraId="4F84E137" w14:textId="77777777" w:rsidTr="007138B8">
        <w:tc>
          <w:tcPr>
            <w:tcW w:w="4527" w:type="dxa"/>
          </w:tcPr>
          <w:p w14:paraId="32C2FB3E" w14:textId="06C69CBF" w:rsidR="007138B8" w:rsidRPr="007138B8" w:rsidRDefault="007138B8" w:rsidP="007138B8">
            <w:pPr>
              <w:rPr>
                <w:lang w:val="nl-BE"/>
              </w:rPr>
            </w:pPr>
            <w:r w:rsidRPr="007138B8">
              <w:rPr>
                <w:lang w:val="nl-BE"/>
              </w:rPr>
              <w:t>wweymvkmfv_1511777420@tfbnw.net</w:t>
            </w:r>
          </w:p>
        </w:tc>
        <w:tc>
          <w:tcPr>
            <w:tcW w:w="4528" w:type="dxa"/>
          </w:tcPr>
          <w:p w14:paraId="7D2D578E" w14:textId="58FD5936" w:rsidR="007138B8" w:rsidRDefault="007138B8" w:rsidP="007138B8">
            <w:pPr>
              <w:rPr>
                <w:lang w:val="nl-BE"/>
              </w:rPr>
            </w:pPr>
            <w:r>
              <w:rPr>
                <w:lang w:val="nl-BE"/>
              </w:rPr>
              <w:t>TestUser2</w:t>
            </w:r>
          </w:p>
        </w:tc>
      </w:tr>
    </w:tbl>
    <w:p w14:paraId="417DC04F" w14:textId="77777777" w:rsidR="00CE31DA" w:rsidRDefault="00CE31DA" w:rsidP="00CE31DA">
      <w:pPr>
        <w:rPr>
          <w:lang w:val="nl-BE"/>
        </w:rPr>
      </w:pPr>
    </w:p>
    <w:p w14:paraId="432010A6" w14:textId="3DCF3E37" w:rsidR="00632337" w:rsidRDefault="00632337" w:rsidP="00632337">
      <w:pPr>
        <w:pStyle w:val="Kop2"/>
        <w:rPr>
          <w:lang w:val="nl-BE"/>
        </w:rPr>
      </w:pPr>
      <w:bookmarkStart w:id="13" w:name="_Toc503996390"/>
      <w:r>
        <w:rPr>
          <w:lang w:val="nl-BE"/>
        </w:rPr>
        <w:t>Backend</w:t>
      </w:r>
      <w:bookmarkEnd w:id="13"/>
      <w:r>
        <w:rPr>
          <w:lang w:val="nl-BE"/>
        </w:rPr>
        <w:t xml:space="preserve"> </w:t>
      </w:r>
    </w:p>
    <w:p w14:paraId="5F293897" w14:textId="0F3FE97F" w:rsidR="00632337" w:rsidRDefault="00632337" w:rsidP="00632337">
      <w:pPr>
        <w:rPr>
          <w:lang w:val="nl-BE"/>
        </w:rPr>
      </w:pPr>
      <w:r>
        <w:rPr>
          <w:lang w:val="nl-BE"/>
        </w:rPr>
        <w:t>De backend is ontwikkeld met node</w:t>
      </w:r>
      <w:r w:rsidR="000D0499">
        <w:rPr>
          <w:lang w:val="nl-BE"/>
        </w:rPr>
        <w:t xml:space="preserve"> </w:t>
      </w:r>
      <w:r>
        <w:rPr>
          <w:lang w:val="nl-BE"/>
        </w:rPr>
        <w:t>js</w:t>
      </w:r>
      <w:r w:rsidR="000D0499">
        <w:rPr>
          <w:lang w:val="nl-BE"/>
        </w:rPr>
        <w:t xml:space="preserve"> voor zijn none blocking nature. </w:t>
      </w:r>
      <w:r w:rsidR="008B2430">
        <w:rPr>
          <w:lang w:val="nl-BE"/>
        </w:rPr>
        <w:t>De structuur die we ge</w:t>
      </w:r>
      <w:r w:rsidR="00975709">
        <w:rPr>
          <w:lang w:val="nl-BE"/>
        </w:rPr>
        <w:t xml:space="preserve">bruiken in de backend is uitgebeeld in onderstaand schema. We gebruiken deze manier om zoveel mogelijk logica te scheiden in gemakkelijk te testen en te onderhouden blokken. </w:t>
      </w:r>
    </w:p>
    <w:p w14:paraId="16278857" w14:textId="70B0EB2B" w:rsidR="00AF2A1F" w:rsidRDefault="00975709" w:rsidP="00632337">
      <w:pPr>
        <w:rPr>
          <w:lang w:val="nl-BE"/>
        </w:rPr>
      </w:pPr>
      <w:r>
        <w:rPr>
          <w:lang w:val="nl-BE"/>
        </w:rPr>
        <w:t xml:space="preserve">Als database wordt er gebruik gemaakt van mongoDB wat zeer </w:t>
      </w:r>
      <w:r w:rsidR="00002C54">
        <w:rPr>
          <w:lang w:val="nl-BE"/>
        </w:rPr>
        <w:t>complementair</w:t>
      </w:r>
      <w:r>
        <w:rPr>
          <w:lang w:val="nl-BE"/>
        </w:rPr>
        <w:t xml:space="preserve"> is </w:t>
      </w:r>
      <w:r w:rsidR="00002C54">
        <w:rPr>
          <w:lang w:val="nl-BE"/>
        </w:rPr>
        <w:t>met</w:t>
      </w:r>
      <w:r>
        <w:rPr>
          <w:lang w:val="nl-BE"/>
        </w:rPr>
        <w:t xml:space="preserve"> node js. De database is niet complex, het bevat maar 2 schema’s: groepen en user waar. Deze 2 schema’s zijn gelinkt met elkaar.</w:t>
      </w:r>
      <w:r w:rsidR="00AF2A1F">
        <w:rPr>
          <w:lang w:val="nl-BE"/>
        </w:rPr>
        <w:t xml:space="preserve"> In onderstaand schema is de structuur van de database uitgetekend.</w:t>
      </w:r>
    </w:p>
    <w:p w14:paraId="33B3B09B" w14:textId="637E53B9" w:rsidR="00AF2A1F" w:rsidRDefault="00AF2A1F" w:rsidP="00632337">
      <w:pPr>
        <w:rPr>
          <w:lang w:val="nl-BE"/>
        </w:rPr>
      </w:pPr>
      <w:r>
        <w:rPr>
          <w:lang w:val="nl-BE"/>
        </w:rPr>
        <w:t>De website gebruikt een groepchat die vertrouwd op real-time interactie met de backend. Hiervoor wordt gebruik gemaakt van socket.io. Ook het toevoegen en stemmen van activiteiten en tijdsloten wordt afgehandeld door de socket.io om de gebruikers up-to-date te houden met de laastse veranderen van de andere leden in de groep.</w:t>
      </w:r>
    </w:p>
    <w:p w14:paraId="402B7B62" w14:textId="75C0CD9F" w:rsidR="00632337" w:rsidRDefault="00BC0BE5" w:rsidP="00BC0BE5">
      <w:pPr>
        <w:pStyle w:val="Kop2"/>
        <w:rPr>
          <w:lang w:val="nl-BE"/>
        </w:rPr>
      </w:pPr>
      <w:bookmarkStart w:id="14" w:name="_Toc503996391"/>
      <w:r>
        <w:rPr>
          <w:lang w:val="nl-BE"/>
        </w:rPr>
        <w:t>Frontend</w:t>
      </w:r>
      <w:bookmarkEnd w:id="14"/>
    </w:p>
    <w:p w14:paraId="10832416" w14:textId="0EA1F51F" w:rsidR="00593C41" w:rsidRDefault="00B8142B" w:rsidP="00BC0BE5">
      <w:pPr>
        <w:rPr>
          <w:lang w:val="nl-BE"/>
        </w:rPr>
      </w:pPr>
      <w:r>
        <w:rPr>
          <w:lang w:val="nl-BE"/>
        </w:rPr>
        <w:t xml:space="preserve">De frontend is ontwikkeld met angular </w:t>
      </w:r>
      <w:r w:rsidR="00703F34">
        <w:rPr>
          <w:lang w:val="nl-BE"/>
        </w:rPr>
        <w:t>en gebruikt de angular CLI</w:t>
      </w:r>
      <w:r w:rsidR="004123EB">
        <w:rPr>
          <w:lang w:val="nl-BE"/>
        </w:rPr>
        <w:t>. Zoals boven beschreven</w:t>
      </w:r>
      <w:r w:rsidR="00A57B27">
        <w:rPr>
          <w:lang w:val="nl-BE"/>
        </w:rPr>
        <w:t xml:space="preserve"> </w:t>
      </w:r>
      <w:r w:rsidR="00593C41">
        <w:rPr>
          <w:lang w:val="nl-BE"/>
        </w:rPr>
        <w:t>staat bestaat</w:t>
      </w:r>
      <w:r w:rsidR="00A57B27">
        <w:rPr>
          <w:lang w:val="nl-BE"/>
        </w:rPr>
        <w:t xml:space="preserve"> de front</w:t>
      </w:r>
      <w:r w:rsidR="00B2339E">
        <w:rPr>
          <w:lang w:val="nl-BE"/>
        </w:rPr>
        <w:t xml:space="preserve"> end uit</w:t>
      </w:r>
      <w:r w:rsidR="00A57B27">
        <w:rPr>
          <w:lang w:val="nl-BE"/>
        </w:rPr>
        <w:t xml:space="preserve"> 4 verschillende pagina</w:t>
      </w:r>
      <w:r w:rsidR="00AC714A">
        <w:rPr>
          <w:lang w:val="nl-BE"/>
        </w:rPr>
        <w:t>’</w:t>
      </w:r>
      <w:r w:rsidR="00A57B27">
        <w:rPr>
          <w:lang w:val="nl-BE"/>
        </w:rPr>
        <w:t xml:space="preserve">s </w:t>
      </w:r>
      <w:r w:rsidR="00AC714A">
        <w:rPr>
          <w:lang w:val="nl-BE"/>
        </w:rPr>
        <w:t xml:space="preserve">die ontworpen zijn met html </w:t>
      </w:r>
      <w:r w:rsidR="00692D89">
        <w:rPr>
          <w:lang w:val="nl-BE"/>
        </w:rPr>
        <w:t>en scss</w:t>
      </w:r>
      <w:r w:rsidR="00B2339E">
        <w:rPr>
          <w:lang w:val="nl-BE"/>
        </w:rPr>
        <w:t xml:space="preserve">. </w:t>
      </w:r>
      <w:r w:rsidR="00593C41">
        <w:rPr>
          <w:lang w:val="nl-BE"/>
        </w:rPr>
        <w:t xml:space="preserve">Om de gebruiks ervaring </w:t>
      </w:r>
      <w:r w:rsidR="00070438">
        <w:rPr>
          <w:lang w:val="nl-BE"/>
        </w:rPr>
        <w:t xml:space="preserve">over de volledige website consistent te houden en het onderhoud zo efficient mogelijk te maken wordt er gebruik gemaakt van en globale stylesheet die door alle andere geimporteerd wordt. Deze stylesheet </w:t>
      </w:r>
      <w:r w:rsidR="00CE4912">
        <w:rPr>
          <w:lang w:val="nl-BE"/>
        </w:rPr>
        <w:t>bevat de huiskleuren, importeerd de fonts en reset html element om in de huisstijl te passen.</w:t>
      </w:r>
      <w:r w:rsidR="00070438">
        <w:rPr>
          <w:lang w:val="nl-BE"/>
        </w:rPr>
        <w:t xml:space="preserve"> </w:t>
      </w:r>
    </w:p>
    <w:p w14:paraId="586A014D" w14:textId="120C2108" w:rsidR="00BC0BE5" w:rsidRDefault="00B2339E" w:rsidP="00BC0BE5">
      <w:pPr>
        <w:rPr>
          <w:lang w:val="nl-BE"/>
        </w:rPr>
      </w:pPr>
      <w:r>
        <w:rPr>
          <w:lang w:val="nl-BE"/>
        </w:rPr>
        <w:t>De 3 pagina</w:t>
      </w:r>
      <w:r w:rsidR="003F4838">
        <w:rPr>
          <w:lang w:val="nl-BE"/>
        </w:rPr>
        <w:t xml:space="preserve">’s van het platform, dus de sales pagina niet mee gerekend worden beschermd voor onbevoegden door </w:t>
      </w:r>
      <w:r w:rsidR="00F07104">
        <w:rPr>
          <w:lang w:val="nl-BE"/>
        </w:rPr>
        <w:t>guards</w:t>
      </w:r>
      <w:r w:rsidR="004A75C5">
        <w:rPr>
          <w:lang w:val="nl-BE"/>
        </w:rPr>
        <w:t xml:space="preserve"> die controlleren of er een usertoken aanwezig is in de localstorage. Mocht een gebruiker </w:t>
      </w:r>
      <w:r w:rsidR="00CB7926">
        <w:rPr>
          <w:lang w:val="nl-BE"/>
        </w:rPr>
        <w:t xml:space="preserve">deze token zelf aanmaken zal men toegang hebben tot de pagina </w:t>
      </w:r>
      <w:r w:rsidR="00CD7A63">
        <w:rPr>
          <w:lang w:val="nl-BE"/>
        </w:rPr>
        <w:t>maar geen data zien</w:t>
      </w:r>
      <w:r w:rsidR="00DA2A6A">
        <w:rPr>
          <w:lang w:val="nl-BE"/>
        </w:rPr>
        <w:t xml:space="preserve"> daar dat de token bij al request naar de backend nog eens gevalideert wordt op de backend</w:t>
      </w:r>
    </w:p>
    <w:p w14:paraId="0C208C84" w14:textId="67050310" w:rsidR="002A7FCA" w:rsidRDefault="002A7FCA" w:rsidP="002A7FCA">
      <w:pPr>
        <w:pStyle w:val="Kop3"/>
        <w:rPr>
          <w:lang w:val="nl-BE"/>
        </w:rPr>
      </w:pPr>
      <w:bookmarkStart w:id="15" w:name="_Toc503996392"/>
      <w:r>
        <w:rPr>
          <w:lang w:val="nl-BE"/>
        </w:rPr>
        <w:t>Mobiele</w:t>
      </w:r>
      <w:bookmarkEnd w:id="15"/>
    </w:p>
    <w:p w14:paraId="3E276AE7" w14:textId="373C65BF" w:rsidR="002A7FCA" w:rsidRDefault="00C5000C" w:rsidP="002A7FCA">
      <w:pPr>
        <w:rPr>
          <w:lang w:val="nl-BE"/>
        </w:rPr>
      </w:pPr>
      <w:r>
        <w:rPr>
          <w:lang w:val="nl-BE"/>
        </w:rPr>
        <w:t xml:space="preserve">De </w:t>
      </w:r>
      <w:r w:rsidR="008C5E1C">
        <w:rPr>
          <w:lang w:val="nl-BE"/>
        </w:rPr>
        <w:t xml:space="preserve">website is volledig responsible. De sales pagina resized volledig zonder verlies van data. De groeps pagina veranderd wel op kleinere devices. Vanaf </w:t>
      </w:r>
      <w:r w:rsidR="00434EBA">
        <w:rPr>
          <w:lang w:val="nl-BE"/>
        </w:rPr>
        <w:t xml:space="preserve">het scherm te klein wordt en het design zou beginnen te beschadigen </w:t>
      </w:r>
      <w:r w:rsidR="002D7A87">
        <w:rPr>
          <w:lang w:val="nl-BE"/>
        </w:rPr>
        <w:t xml:space="preserve">wordt de details </w:t>
      </w:r>
      <w:r w:rsidR="0007362F">
        <w:rPr>
          <w:lang w:val="nl-BE"/>
        </w:rPr>
        <w:t xml:space="preserve">sectie onzichtbaar gezet maar komt er een tab bar onder de chat title om </w:t>
      </w:r>
      <w:r w:rsidR="0007362F">
        <w:rPr>
          <w:lang w:val="nl-BE"/>
        </w:rPr>
        <w:lastRenderedPageBreak/>
        <w:t xml:space="preserve">zo te kunnen verwisselen tussen </w:t>
      </w:r>
      <w:r w:rsidR="006E20BE">
        <w:rPr>
          <w:lang w:val="nl-BE"/>
        </w:rPr>
        <w:t xml:space="preserve">de chat en detail sectie. Als de </w:t>
      </w:r>
      <w:r w:rsidR="00D433E4">
        <w:rPr>
          <w:lang w:val="nl-BE"/>
        </w:rPr>
        <w:t>pagina nog kleiner wordt verdwijnd de groeplijst en veranderd de routing. Als er naar /groups geroute wordt ziet de gebruiker nu enkel een lijst van groepen. Als je op een groep clickt wordt de gebruiker nu naar de chat/ detail pagina geroute waar er terug een tab bar is om tussen deze 2 views te switchen.</w:t>
      </w:r>
    </w:p>
    <w:p w14:paraId="2EC42E99" w14:textId="50C91D3C" w:rsidR="00D433E4" w:rsidRPr="002A7FCA" w:rsidRDefault="00D433E4" w:rsidP="002A7FCA">
      <w:pPr>
        <w:rPr>
          <w:lang w:val="nl-BE"/>
        </w:rPr>
      </w:pPr>
      <w:r>
        <w:rPr>
          <w:lang w:val="nl-BE"/>
        </w:rPr>
        <w:t>De invite en create pagina zijn ontworpen met een mobiele interface in het achterhoofd waardoor deze geen problemen ondervindt op kleinere schermen.</w:t>
      </w:r>
    </w:p>
    <w:p w14:paraId="117F442A" w14:textId="77777777" w:rsidR="004A3F0C" w:rsidRDefault="0017504A" w:rsidP="004A3F0C">
      <w:pPr>
        <w:pStyle w:val="Kop1"/>
      </w:pPr>
      <w:bookmarkStart w:id="16" w:name="_Toc503996393"/>
      <w:r>
        <w:t>Conclusie</w:t>
      </w:r>
      <w:bookmarkEnd w:id="16"/>
    </w:p>
    <w:p w14:paraId="7D03BF34" w14:textId="22CD7F72" w:rsidR="00C166DA" w:rsidRPr="00C166DA" w:rsidRDefault="00676731" w:rsidP="00C166DA">
      <w:r>
        <w:t>De front-end en was vrij snel in ontwikkeld buiten enkele kleine problemen met de Facebook authenticatie ging alles vrij vlot</w:t>
      </w:r>
      <w:r w:rsidR="000A7BC1">
        <w:t>.</w:t>
      </w:r>
      <w:r w:rsidR="00002C54">
        <w:t xml:space="preserve"> De unit</w:t>
      </w:r>
      <w:r w:rsidR="00E10408">
        <w:t xml:space="preserve"> testen waren een uitdagingen </w:t>
      </w:r>
      <w:r w:rsidR="00E429F4">
        <w:t>omdat</w:t>
      </w:r>
      <w:r w:rsidR="00E10408">
        <w:t xml:space="preserve"> we hier geen enkele ervaring mee hadden</w:t>
      </w:r>
      <w:r w:rsidR="002A67A3">
        <w:t xml:space="preserve">. </w:t>
      </w:r>
      <w:r w:rsidR="00E429F4">
        <w:t>We zijn in het totaal wel tevreden van dit project en hoe de website uitgedraaid is.</w:t>
      </w:r>
    </w:p>
    <w:p w14:paraId="645A875D" w14:textId="46FDA7F0" w:rsidR="009D6EB3" w:rsidRPr="004A3F0C" w:rsidRDefault="009D6EB3" w:rsidP="009D6EB3">
      <w:pPr>
        <w:rPr>
          <w:color w:val="39C4FD"/>
          <w:sz w:val="44"/>
        </w:rPr>
      </w:pPr>
      <w:r>
        <w:br w:type="page"/>
      </w:r>
    </w:p>
    <w:p w14:paraId="1039DA5D" w14:textId="5CFCABE0" w:rsidR="00A16AC7" w:rsidRPr="00A16AC7" w:rsidRDefault="51BDD206" w:rsidP="00A16AC7">
      <w:pPr>
        <w:pStyle w:val="Kop1"/>
      </w:pPr>
      <w:bookmarkStart w:id="17" w:name="_Toc503996394"/>
      <w:r>
        <w:lastRenderedPageBreak/>
        <w:t>Bronnen</w:t>
      </w:r>
      <w:bookmarkEnd w:id="17"/>
    </w:p>
    <w:p w14:paraId="5C4C4B9D" w14:textId="1A6B83FD" w:rsidR="009115F7" w:rsidRDefault="00B17105" w:rsidP="00EC5165">
      <w:pPr>
        <w:rPr>
          <w:rStyle w:val="Hyperlink"/>
        </w:rPr>
      </w:pPr>
      <w:hyperlink r:id="rId22" w:history="1">
        <w:r w:rsidR="004572D6" w:rsidRPr="002E3131">
          <w:rPr>
            <w:rStyle w:val="Hyperlink"/>
          </w:rPr>
          <w:t>https://github.com/drudge/passport-facebook-token</w:t>
        </w:r>
      </w:hyperlink>
    </w:p>
    <w:p w14:paraId="5F545D8A" w14:textId="20304E82" w:rsidR="004221B5" w:rsidRDefault="00B17105" w:rsidP="00EC5165">
      <w:hyperlink r:id="rId23" w:history="1">
        <w:r w:rsidR="004221B5" w:rsidRPr="00D14136">
          <w:rPr>
            <w:rStyle w:val="Hyperlink"/>
          </w:rPr>
          <w:t>https://docs.mongodb.com/manual/</w:t>
        </w:r>
      </w:hyperlink>
    </w:p>
    <w:p w14:paraId="588004D2" w14:textId="58AFBB46" w:rsidR="000C40D4" w:rsidRDefault="00B17105" w:rsidP="00EC5165">
      <w:hyperlink r:id="rId24" w:history="1">
        <w:r w:rsidR="000C40D4" w:rsidRPr="00D14136">
          <w:rPr>
            <w:rStyle w:val="Hyperlink"/>
          </w:rPr>
          <w:t>http://www.passportjs.org</w:t>
        </w:r>
      </w:hyperlink>
    </w:p>
    <w:p w14:paraId="68B0528E" w14:textId="60A2616E" w:rsidR="000C40D4" w:rsidRDefault="00B17105" w:rsidP="00EC5165">
      <w:pPr>
        <w:rPr>
          <w:rStyle w:val="Hyperlink"/>
        </w:rPr>
      </w:pPr>
      <w:hyperlink r:id="rId25" w:history="1">
        <w:r w:rsidR="000C40D4" w:rsidRPr="00D14136">
          <w:rPr>
            <w:rStyle w:val="Hyperlink"/>
          </w:rPr>
          <w:t>https://mochajs.org</w:t>
        </w:r>
      </w:hyperlink>
    </w:p>
    <w:p w14:paraId="24C26A29" w14:textId="4AB3780A" w:rsidR="001D0313" w:rsidRDefault="00B17105" w:rsidP="00EC5165">
      <w:pPr>
        <w:rPr>
          <w:rStyle w:val="Hyperlink"/>
        </w:rPr>
      </w:pPr>
      <w:hyperlink r:id="rId26" w:history="1">
        <w:r w:rsidR="001D0313" w:rsidRPr="00D8411A">
          <w:rPr>
            <w:rStyle w:val="Hyperlink"/>
          </w:rPr>
          <w:t>https://jasmine.github.io</w:t>
        </w:r>
      </w:hyperlink>
    </w:p>
    <w:p w14:paraId="4543EFC9" w14:textId="166E779B" w:rsidR="00676731" w:rsidRDefault="00B17105" w:rsidP="00EC5165">
      <w:hyperlink r:id="rId27" w:history="1">
        <w:r w:rsidR="00676731" w:rsidRPr="00091283">
          <w:rPr>
            <w:rStyle w:val="Hyperlink"/>
          </w:rPr>
          <w:t>https://www.youtube.com/watch?v=yG4FH60fhUE&amp;t</w:t>
        </w:r>
      </w:hyperlink>
      <w:r w:rsidR="00676731" w:rsidRPr="00676731">
        <w:t>=</w:t>
      </w:r>
    </w:p>
    <w:p w14:paraId="79564613" w14:textId="66F2DE19" w:rsidR="00676731" w:rsidRDefault="00B17105" w:rsidP="00EC5165">
      <w:hyperlink r:id="rId28" w:history="1">
        <w:r w:rsidR="00676731" w:rsidRPr="00091283">
          <w:rPr>
            <w:rStyle w:val="Hyperlink"/>
          </w:rPr>
          <w:t>https://app.pluralsight.com/player?course=nodejs-testing-strategies&amp;author=rob-conery&amp;name=nodejs-testing-strategies-m1&amp;clip=0&amp;mode=live</w:t>
        </w:r>
      </w:hyperlink>
    </w:p>
    <w:p w14:paraId="4AC90435" w14:textId="77777777" w:rsidR="00676731" w:rsidRDefault="00676731" w:rsidP="00EC5165"/>
    <w:p w14:paraId="4B33E4B0" w14:textId="77777777" w:rsidR="001D0313" w:rsidRDefault="001D0313" w:rsidP="00EC5165"/>
    <w:p w14:paraId="26AD688C" w14:textId="77777777" w:rsidR="000C40D4" w:rsidRDefault="000C40D4" w:rsidP="00EC5165"/>
    <w:p w14:paraId="2B5CD3C2" w14:textId="77777777" w:rsidR="000C40D4" w:rsidRDefault="000C40D4" w:rsidP="00EC5165"/>
    <w:p w14:paraId="32C9E7E5" w14:textId="77777777" w:rsidR="004221B5" w:rsidRDefault="004221B5" w:rsidP="00EC5165"/>
    <w:p w14:paraId="1C736212" w14:textId="77777777" w:rsidR="009115F7" w:rsidRDefault="009115F7" w:rsidP="00FC16B0"/>
    <w:p w14:paraId="345E469D" w14:textId="77777777" w:rsidR="00905A11" w:rsidRDefault="00905A11" w:rsidP="00FC16B0"/>
    <w:p w14:paraId="72DA5A56" w14:textId="77777777" w:rsidR="00A16AC7" w:rsidRDefault="00A16AC7" w:rsidP="00FC16B0"/>
    <w:p w14:paraId="5385BC7C" w14:textId="4B5F7E9C" w:rsidR="00714A5C" w:rsidRDefault="00714A5C" w:rsidP="00FC16B0"/>
    <w:p w14:paraId="03372ED6" w14:textId="78FBB325" w:rsidR="00301DA5" w:rsidRPr="00FC16B0" w:rsidRDefault="00301DA5" w:rsidP="00FC16B0"/>
    <w:p w14:paraId="6112E4A9" w14:textId="4BC12EED" w:rsidR="00611904" w:rsidRPr="00301DA5" w:rsidRDefault="00611904" w:rsidP="00611904"/>
    <w:p w14:paraId="45E08E08" w14:textId="32F1A86F" w:rsidR="004B51BC" w:rsidRPr="00301DA5" w:rsidRDefault="004B51BC" w:rsidP="00D272B4"/>
    <w:sectPr w:rsidR="004B51BC" w:rsidRPr="00301DA5" w:rsidSect="001B0EC3">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73B43" w14:textId="77777777" w:rsidR="003B324E" w:rsidRDefault="003B324E" w:rsidP="002C1948">
      <w:pPr>
        <w:spacing w:after="0"/>
      </w:pPr>
      <w:r>
        <w:separator/>
      </w:r>
    </w:p>
  </w:endnote>
  <w:endnote w:type="continuationSeparator" w:id="0">
    <w:p w14:paraId="5C038350" w14:textId="77777777" w:rsidR="003B324E" w:rsidRDefault="003B324E" w:rsidP="002C1948">
      <w:pPr>
        <w:spacing w:after="0"/>
      </w:pPr>
      <w:r>
        <w:continuationSeparator/>
      </w:r>
    </w:p>
  </w:endnote>
  <w:endnote w:type="continuationNotice" w:id="1">
    <w:p w14:paraId="3ACD5669" w14:textId="77777777" w:rsidR="003B324E" w:rsidRDefault="003B32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Lato">
    <w:panose1 w:val="020F0502020204030203"/>
    <w:charset w:val="00"/>
    <w:family w:val="swiss"/>
    <w:pitch w:val="variable"/>
    <w:sig w:usb0="A00000AF" w:usb1="5000604B" w:usb2="00000000" w:usb3="00000000" w:csb0="00000093"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Ubuntu">
    <w:altName w:val="Calibri"/>
    <w:charset w:val="00"/>
    <w:family w:val="auto"/>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C3A19" w:rsidRPr="006358BD" w14:paraId="67D66D90" w14:textId="77777777" w:rsidTr="51BDD206">
      <w:tc>
        <w:tcPr>
          <w:tcW w:w="1815" w:type="pct"/>
        </w:tcPr>
        <w:p w14:paraId="594FCBAD" w14:textId="77777777" w:rsidR="001C3A19" w:rsidRPr="000C578D" w:rsidRDefault="001C3A19" w:rsidP="000A05BA">
          <w:pPr>
            <w:pStyle w:val="HeaderOrFooter"/>
            <w:spacing w:after="120"/>
          </w:pPr>
          <w:r w:rsidRPr="000C578D">
            <w:rPr>
              <w:noProof/>
              <w:lang w:val="en-GB" w:eastAsia="en-GB"/>
            </w:rPr>
            <w:drawing>
              <wp:inline distT="0" distB="0" distL="0" distR="0" wp14:anchorId="32E5234A" wp14:editId="1B87A7E0">
                <wp:extent cx="914400" cy="345702"/>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7D4BDC27" w14:textId="77777777" w:rsidR="001C3A19" w:rsidRDefault="001C3A19" w:rsidP="000A05BA">
          <w:pPr>
            <w:pStyle w:val="HeaderOrFooter"/>
            <w:ind w:left="113"/>
            <w:jc w:val="right"/>
            <w:rPr>
              <w:caps/>
              <w:szCs w:val="18"/>
            </w:rPr>
          </w:pPr>
        </w:p>
        <w:p w14:paraId="75128D38" w14:textId="77777777" w:rsidR="001C3A19" w:rsidRPr="00EA224A" w:rsidRDefault="001C3A19" w:rsidP="51BDD206">
          <w:pPr>
            <w:pStyle w:val="HeaderOrFooter"/>
            <w:ind w:left="113"/>
            <w:jc w:val="right"/>
            <w:rPr>
              <w:lang w:val="en-GB"/>
            </w:rPr>
          </w:pPr>
          <w:r w:rsidRPr="51BDD206">
            <w:rPr>
              <w:caps/>
              <w:lang w:val="en-GB"/>
            </w:rPr>
            <w:t>NEW MEDIA AND COMMUNICATION TECHNOLOGY</w:t>
          </w:r>
        </w:p>
      </w:tc>
    </w:tr>
  </w:tbl>
  <w:p w14:paraId="2302F39E" w14:textId="7DA47167" w:rsidR="001C3A19" w:rsidRPr="001524C2" w:rsidRDefault="001C3A19"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B17105">
      <w:rPr>
        <w:rStyle w:val="Paginanummer"/>
        <w:b/>
        <w:noProof/>
        <w:sz w:val="18"/>
        <w:szCs w:val="18"/>
      </w:rPr>
      <w:t>6</w:t>
    </w:r>
    <w:r w:rsidRPr="00DB3CA4">
      <w:rPr>
        <w:rStyle w:val="Paginanumme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C3A19" w:rsidRPr="006358BD" w14:paraId="3DD09A98" w14:textId="77777777" w:rsidTr="51BDD206">
      <w:tc>
        <w:tcPr>
          <w:tcW w:w="1815" w:type="pct"/>
        </w:tcPr>
        <w:p w14:paraId="0A5E32BE" w14:textId="77777777" w:rsidR="001C3A19" w:rsidRPr="000C578D" w:rsidRDefault="001C3A19" w:rsidP="000A05BA">
          <w:pPr>
            <w:pStyle w:val="HeaderOrFooter"/>
            <w:spacing w:after="120"/>
          </w:pPr>
          <w:r w:rsidRPr="000C578D">
            <w:rPr>
              <w:noProof/>
              <w:lang w:val="en-GB" w:eastAsia="en-GB"/>
            </w:rPr>
            <w:drawing>
              <wp:inline distT="0" distB="0" distL="0" distR="0" wp14:anchorId="601247E7" wp14:editId="385D4F59">
                <wp:extent cx="914400" cy="345702"/>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73054B88" w14:textId="77777777" w:rsidR="001C3A19" w:rsidRPr="00DB3CA4" w:rsidRDefault="001C3A19" w:rsidP="000A05BA">
          <w:pPr>
            <w:pStyle w:val="HeaderOrFooter"/>
            <w:ind w:left="113"/>
            <w:jc w:val="right"/>
            <w:rPr>
              <w:caps/>
              <w:szCs w:val="18"/>
            </w:rPr>
          </w:pPr>
        </w:p>
        <w:p w14:paraId="39A846BF" w14:textId="77777777" w:rsidR="001C3A19" w:rsidRPr="00EA224A" w:rsidRDefault="001C3A19" w:rsidP="51BDD206">
          <w:pPr>
            <w:pStyle w:val="HeaderOrFooter"/>
            <w:ind w:left="113"/>
            <w:jc w:val="right"/>
            <w:rPr>
              <w:lang w:val="en-GB"/>
            </w:rPr>
          </w:pPr>
          <w:r w:rsidRPr="51BDD206">
            <w:rPr>
              <w:caps/>
              <w:lang w:val="en-GB"/>
            </w:rPr>
            <w:t>NEW MEDIA AND COMMUNICATION TECHNOLOGY</w:t>
          </w:r>
        </w:p>
      </w:tc>
    </w:tr>
  </w:tbl>
  <w:p w14:paraId="7D64C644" w14:textId="77777777" w:rsidR="001C3A19" w:rsidRPr="00EA224A" w:rsidRDefault="001C3A19" w:rsidP="001524C2">
    <w:pPr>
      <w:pStyle w:val="Voettekst"/>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83839" w14:textId="77777777" w:rsidR="003B324E" w:rsidRDefault="003B324E" w:rsidP="002C1948">
      <w:pPr>
        <w:spacing w:after="0"/>
      </w:pPr>
      <w:r>
        <w:separator/>
      </w:r>
    </w:p>
  </w:footnote>
  <w:footnote w:type="continuationSeparator" w:id="0">
    <w:p w14:paraId="6D36113B" w14:textId="77777777" w:rsidR="003B324E" w:rsidRDefault="003B324E" w:rsidP="002C1948">
      <w:pPr>
        <w:spacing w:after="0"/>
      </w:pPr>
      <w:r>
        <w:continuationSeparator/>
      </w:r>
    </w:p>
  </w:footnote>
  <w:footnote w:type="continuationNotice" w:id="1">
    <w:p w14:paraId="062773C3" w14:textId="77777777" w:rsidR="003B324E" w:rsidRDefault="003B324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C3A19" w:rsidRPr="000C578D" w14:paraId="64C1B838" w14:textId="77777777" w:rsidTr="51BDD206">
      <w:trPr>
        <w:trHeight w:val="193"/>
      </w:trPr>
      <w:tc>
        <w:tcPr>
          <w:tcW w:w="1815" w:type="pct"/>
          <w:vMerge w:val="restart"/>
        </w:tcPr>
        <w:p w14:paraId="4D709BF3" w14:textId="77777777" w:rsidR="001C3A19" w:rsidRPr="000C578D" w:rsidRDefault="001C3A19" w:rsidP="000A05BA">
          <w:pPr>
            <w:pStyle w:val="HeaderOrFooter"/>
          </w:pPr>
          <w:r>
            <w:rPr>
              <w:noProof/>
              <w:lang w:val="en-GB" w:eastAsia="en-GB"/>
            </w:rPr>
            <w:drawing>
              <wp:inline distT="0" distB="0" distL="0" distR="0" wp14:anchorId="6D6989F3" wp14:editId="10597456">
                <wp:extent cx="682202" cy="411487"/>
                <wp:effectExtent l="0" t="0" r="381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92117" cy="417468"/>
                        </a:xfrm>
                        <a:prstGeom prst="rect">
                          <a:avLst/>
                        </a:prstGeom>
                        <a:noFill/>
                        <a:ln>
                          <a:noFill/>
                        </a:ln>
                      </pic:spPr>
                    </pic:pic>
                  </a:graphicData>
                </a:graphic>
              </wp:inline>
            </w:drawing>
          </w:r>
        </w:p>
      </w:tc>
      <w:tc>
        <w:tcPr>
          <w:tcW w:w="3185" w:type="pct"/>
          <w:vAlign w:val="bottom"/>
        </w:tcPr>
        <w:p w14:paraId="4585F1F3" w14:textId="77777777" w:rsidR="001C3A19" w:rsidRPr="00DB3CA4" w:rsidRDefault="001C3A19" w:rsidP="000A05BA">
          <w:pPr>
            <w:pStyle w:val="HeaderOrFooter"/>
            <w:ind w:left="113"/>
            <w:jc w:val="right"/>
            <w:rPr>
              <w:caps/>
              <w:szCs w:val="18"/>
            </w:rPr>
          </w:pPr>
        </w:p>
      </w:tc>
    </w:tr>
    <w:tr w:rsidR="001C3A19" w:rsidRPr="000C578D" w14:paraId="0ADF2F80" w14:textId="77777777" w:rsidTr="51BDD206">
      <w:trPr>
        <w:trHeight w:val="125"/>
      </w:trPr>
      <w:tc>
        <w:tcPr>
          <w:tcW w:w="1815" w:type="pct"/>
          <w:vMerge/>
        </w:tcPr>
        <w:p w14:paraId="607E3431" w14:textId="77777777" w:rsidR="001C3A19" w:rsidRDefault="001C3A19" w:rsidP="000A05BA">
          <w:pPr>
            <w:pStyle w:val="HeaderOrFooter"/>
            <w:rPr>
              <w:noProof/>
              <w:lang w:val="en-US"/>
            </w:rPr>
          </w:pPr>
        </w:p>
      </w:tc>
      <w:tc>
        <w:tcPr>
          <w:tcW w:w="3185" w:type="pct"/>
          <w:vAlign w:val="bottom"/>
        </w:tcPr>
        <w:p w14:paraId="34C3A159" w14:textId="77777777" w:rsidR="001C3A19" w:rsidRPr="00DB3CA4" w:rsidRDefault="001C3A19" w:rsidP="000A05BA">
          <w:pPr>
            <w:pStyle w:val="HeaderOrFooter"/>
            <w:ind w:left="113"/>
            <w:jc w:val="right"/>
            <w:rPr>
              <w:caps/>
              <w:szCs w:val="18"/>
            </w:rPr>
          </w:pPr>
        </w:p>
      </w:tc>
    </w:tr>
    <w:tr w:rsidR="001C3A19" w:rsidRPr="006358BD" w14:paraId="5AD99738" w14:textId="77777777" w:rsidTr="51BDD206">
      <w:trPr>
        <w:trHeight w:val="125"/>
      </w:trPr>
      <w:tc>
        <w:tcPr>
          <w:tcW w:w="1815" w:type="pct"/>
          <w:vMerge/>
        </w:tcPr>
        <w:p w14:paraId="449F192A" w14:textId="77777777" w:rsidR="001C3A19" w:rsidRDefault="001C3A19" w:rsidP="000A05BA">
          <w:pPr>
            <w:pStyle w:val="HeaderOrFooter"/>
            <w:rPr>
              <w:noProof/>
              <w:lang w:val="en-US"/>
            </w:rPr>
          </w:pPr>
        </w:p>
      </w:tc>
      <w:tc>
        <w:tcPr>
          <w:tcW w:w="3185" w:type="pct"/>
        </w:tcPr>
        <w:p w14:paraId="6F679A26" w14:textId="75068718" w:rsidR="001C3A19" w:rsidRPr="000A05BA" w:rsidRDefault="001C3A19" w:rsidP="51BDD206">
          <w:pPr>
            <w:pStyle w:val="HeaderOrFooter"/>
            <w:ind w:left="113"/>
            <w:jc w:val="right"/>
            <w:rPr>
              <w:caps/>
              <w:lang w:val="en-GB"/>
            </w:rPr>
          </w:pPr>
          <w:r w:rsidRPr="000A05BA">
            <w:rPr>
              <w:caps/>
              <w:lang w:val="en-GB"/>
            </w:rPr>
            <w:t>Meet me</w:t>
          </w:r>
          <w:r>
            <w:rPr>
              <w:caps/>
              <w:lang w:val="en-GB"/>
            </w:rPr>
            <w:t xml:space="preserve"> -</w:t>
          </w:r>
          <w:r w:rsidRPr="000A05BA">
            <w:rPr>
              <w:caps/>
              <w:lang w:val="en-GB"/>
            </w:rPr>
            <w:t xml:space="preserve"> CROSS PLATFORM A</w:t>
          </w:r>
          <w:r>
            <w:rPr>
              <w:caps/>
              <w:lang w:val="en-GB"/>
            </w:rPr>
            <w:t>PPS</w:t>
          </w:r>
        </w:p>
      </w:tc>
    </w:tr>
  </w:tbl>
  <w:p w14:paraId="388D517B" w14:textId="77777777" w:rsidR="001C3A19" w:rsidRPr="000A05BA" w:rsidRDefault="001C3A19" w:rsidP="001524C2">
    <w:pPr>
      <w:pStyle w:val="Koptekst"/>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F64C81"/>
    <w:multiLevelType w:val="multilevel"/>
    <w:tmpl w:val="8ABA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93A58"/>
    <w:multiLevelType w:val="multilevel"/>
    <w:tmpl w:val="E478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EB069F"/>
    <w:multiLevelType w:val="hybridMultilevel"/>
    <w:tmpl w:val="5E600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E785087"/>
    <w:multiLevelType w:val="hybridMultilevel"/>
    <w:tmpl w:val="3AC863A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2D525BB"/>
    <w:multiLevelType w:val="multilevel"/>
    <w:tmpl w:val="4F3C3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7D295854"/>
    <w:multiLevelType w:val="hybridMultilevel"/>
    <w:tmpl w:val="CC32520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5"/>
  </w:num>
  <w:num w:numId="13">
    <w:abstractNumId w:val="18"/>
  </w:num>
  <w:num w:numId="14">
    <w:abstractNumId w:val="11"/>
  </w:num>
  <w:num w:numId="15">
    <w:abstractNumId w:val="16"/>
  </w:num>
  <w:num w:numId="16">
    <w:abstractNumId w:val="19"/>
  </w:num>
  <w:num w:numId="17">
    <w:abstractNumId w:val="17"/>
  </w:num>
  <w:num w:numId="18">
    <w:abstractNumId w:val="12"/>
  </w:num>
  <w:num w:numId="19">
    <w:abstractNumId w:val="1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D41"/>
    <w:rsid w:val="00000B19"/>
    <w:rsid w:val="00002C54"/>
    <w:rsid w:val="0000348B"/>
    <w:rsid w:val="00003ACF"/>
    <w:rsid w:val="00003B50"/>
    <w:rsid w:val="0000492E"/>
    <w:rsid w:val="000070C8"/>
    <w:rsid w:val="00036CD7"/>
    <w:rsid w:val="00037D20"/>
    <w:rsid w:val="0004033C"/>
    <w:rsid w:val="000405B2"/>
    <w:rsid w:val="00043E17"/>
    <w:rsid w:val="00045FD7"/>
    <w:rsid w:val="00055390"/>
    <w:rsid w:val="000570E9"/>
    <w:rsid w:val="00061915"/>
    <w:rsid w:val="00070438"/>
    <w:rsid w:val="000708A4"/>
    <w:rsid w:val="00072B8D"/>
    <w:rsid w:val="0007362F"/>
    <w:rsid w:val="00074593"/>
    <w:rsid w:val="000750E8"/>
    <w:rsid w:val="00082540"/>
    <w:rsid w:val="0008645E"/>
    <w:rsid w:val="000870A8"/>
    <w:rsid w:val="00092704"/>
    <w:rsid w:val="00094335"/>
    <w:rsid w:val="000A05BA"/>
    <w:rsid w:val="000A6126"/>
    <w:rsid w:val="000A61C6"/>
    <w:rsid w:val="000A64F4"/>
    <w:rsid w:val="000A6685"/>
    <w:rsid w:val="000A6717"/>
    <w:rsid w:val="000A72CA"/>
    <w:rsid w:val="000A7BC1"/>
    <w:rsid w:val="000B715B"/>
    <w:rsid w:val="000C1B92"/>
    <w:rsid w:val="000C3AF0"/>
    <w:rsid w:val="000C40D4"/>
    <w:rsid w:val="000C4739"/>
    <w:rsid w:val="000C578D"/>
    <w:rsid w:val="000C7A12"/>
    <w:rsid w:val="000D0499"/>
    <w:rsid w:val="000D4313"/>
    <w:rsid w:val="000D51FA"/>
    <w:rsid w:val="000D72B3"/>
    <w:rsid w:val="000E48FB"/>
    <w:rsid w:val="000E7566"/>
    <w:rsid w:val="000F4246"/>
    <w:rsid w:val="000F4935"/>
    <w:rsid w:val="000F6A07"/>
    <w:rsid w:val="0011646C"/>
    <w:rsid w:val="00116594"/>
    <w:rsid w:val="00132DD0"/>
    <w:rsid w:val="00137025"/>
    <w:rsid w:val="0014527A"/>
    <w:rsid w:val="00147EF7"/>
    <w:rsid w:val="00150E17"/>
    <w:rsid w:val="001524C2"/>
    <w:rsid w:val="001530DB"/>
    <w:rsid w:val="00155375"/>
    <w:rsid w:val="0016043A"/>
    <w:rsid w:val="001621B9"/>
    <w:rsid w:val="00167E6C"/>
    <w:rsid w:val="00170542"/>
    <w:rsid w:val="00170605"/>
    <w:rsid w:val="001710FB"/>
    <w:rsid w:val="0017244C"/>
    <w:rsid w:val="0017504A"/>
    <w:rsid w:val="001758D4"/>
    <w:rsid w:val="00181C14"/>
    <w:rsid w:val="001838FD"/>
    <w:rsid w:val="00196A6F"/>
    <w:rsid w:val="001A3CDC"/>
    <w:rsid w:val="001B0EC3"/>
    <w:rsid w:val="001B1114"/>
    <w:rsid w:val="001B2CE8"/>
    <w:rsid w:val="001B5308"/>
    <w:rsid w:val="001B7424"/>
    <w:rsid w:val="001B7C28"/>
    <w:rsid w:val="001C0632"/>
    <w:rsid w:val="001C1373"/>
    <w:rsid w:val="001C3A19"/>
    <w:rsid w:val="001C53B5"/>
    <w:rsid w:val="001D0313"/>
    <w:rsid w:val="001D0526"/>
    <w:rsid w:val="001D2511"/>
    <w:rsid w:val="001E01DE"/>
    <w:rsid w:val="001E3CCC"/>
    <w:rsid w:val="001E5091"/>
    <w:rsid w:val="001F0E6A"/>
    <w:rsid w:val="001F3C00"/>
    <w:rsid w:val="00206112"/>
    <w:rsid w:val="002124DC"/>
    <w:rsid w:val="00216261"/>
    <w:rsid w:val="0022353D"/>
    <w:rsid w:val="00232D3E"/>
    <w:rsid w:val="00233155"/>
    <w:rsid w:val="002419DC"/>
    <w:rsid w:val="0024351B"/>
    <w:rsid w:val="002443C3"/>
    <w:rsid w:val="00244E13"/>
    <w:rsid w:val="002452D6"/>
    <w:rsid w:val="002454D0"/>
    <w:rsid w:val="00245521"/>
    <w:rsid w:val="0025749E"/>
    <w:rsid w:val="00263543"/>
    <w:rsid w:val="00263769"/>
    <w:rsid w:val="002738AF"/>
    <w:rsid w:val="00276183"/>
    <w:rsid w:val="00283C91"/>
    <w:rsid w:val="00285D96"/>
    <w:rsid w:val="002878AC"/>
    <w:rsid w:val="002A67A3"/>
    <w:rsid w:val="002A77AC"/>
    <w:rsid w:val="002A7FCA"/>
    <w:rsid w:val="002B0258"/>
    <w:rsid w:val="002B1FB4"/>
    <w:rsid w:val="002B2332"/>
    <w:rsid w:val="002B56D9"/>
    <w:rsid w:val="002C1948"/>
    <w:rsid w:val="002C1BBD"/>
    <w:rsid w:val="002C473F"/>
    <w:rsid w:val="002C4CD2"/>
    <w:rsid w:val="002C59B1"/>
    <w:rsid w:val="002D4613"/>
    <w:rsid w:val="002D7A87"/>
    <w:rsid w:val="002E1CDF"/>
    <w:rsid w:val="002E2F32"/>
    <w:rsid w:val="002E748E"/>
    <w:rsid w:val="002F0127"/>
    <w:rsid w:val="002F52C2"/>
    <w:rsid w:val="002F65E6"/>
    <w:rsid w:val="002F7614"/>
    <w:rsid w:val="0030005C"/>
    <w:rsid w:val="00301514"/>
    <w:rsid w:val="00301DA5"/>
    <w:rsid w:val="00303D41"/>
    <w:rsid w:val="003045CD"/>
    <w:rsid w:val="00306392"/>
    <w:rsid w:val="00317885"/>
    <w:rsid w:val="00326813"/>
    <w:rsid w:val="00327D09"/>
    <w:rsid w:val="00332AFD"/>
    <w:rsid w:val="00334C7F"/>
    <w:rsid w:val="00335CF1"/>
    <w:rsid w:val="0034300E"/>
    <w:rsid w:val="0037120A"/>
    <w:rsid w:val="00372EFF"/>
    <w:rsid w:val="0037480A"/>
    <w:rsid w:val="00381D86"/>
    <w:rsid w:val="00386678"/>
    <w:rsid w:val="00387DB7"/>
    <w:rsid w:val="003A1A2E"/>
    <w:rsid w:val="003A2BEE"/>
    <w:rsid w:val="003A395D"/>
    <w:rsid w:val="003A48B2"/>
    <w:rsid w:val="003A50C7"/>
    <w:rsid w:val="003A67C6"/>
    <w:rsid w:val="003B04F5"/>
    <w:rsid w:val="003B324E"/>
    <w:rsid w:val="003B7537"/>
    <w:rsid w:val="003D1661"/>
    <w:rsid w:val="003D3EE2"/>
    <w:rsid w:val="003D418D"/>
    <w:rsid w:val="003D4F23"/>
    <w:rsid w:val="003F4838"/>
    <w:rsid w:val="003F5D46"/>
    <w:rsid w:val="003F6307"/>
    <w:rsid w:val="00403EE5"/>
    <w:rsid w:val="004123EB"/>
    <w:rsid w:val="004205C4"/>
    <w:rsid w:val="004221B5"/>
    <w:rsid w:val="00425237"/>
    <w:rsid w:val="00425F2F"/>
    <w:rsid w:val="00434EBA"/>
    <w:rsid w:val="004453E4"/>
    <w:rsid w:val="0044662B"/>
    <w:rsid w:val="004468F5"/>
    <w:rsid w:val="00446F81"/>
    <w:rsid w:val="00451C6D"/>
    <w:rsid w:val="004572D6"/>
    <w:rsid w:val="00461AF6"/>
    <w:rsid w:val="00463B05"/>
    <w:rsid w:val="00472194"/>
    <w:rsid w:val="0048348C"/>
    <w:rsid w:val="00484E35"/>
    <w:rsid w:val="004872A8"/>
    <w:rsid w:val="00490503"/>
    <w:rsid w:val="0049159B"/>
    <w:rsid w:val="004932B1"/>
    <w:rsid w:val="0049606B"/>
    <w:rsid w:val="004A3F0C"/>
    <w:rsid w:val="004A75C5"/>
    <w:rsid w:val="004B51BC"/>
    <w:rsid w:val="004B717C"/>
    <w:rsid w:val="004C0EB9"/>
    <w:rsid w:val="004C26EB"/>
    <w:rsid w:val="004D1786"/>
    <w:rsid w:val="004D47FD"/>
    <w:rsid w:val="004D5D09"/>
    <w:rsid w:val="004E2C60"/>
    <w:rsid w:val="004E5422"/>
    <w:rsid w:val="004E6081"/>
    <w:rsid w:val="004F192D"/>
    <w:rsid w:val="004F2F0E"/>
    <w:rsid w:val="004F759A"/>
    <w:rsid w:val="00503837"/>
    <w:rsid w:val="00506B6E"/>
    <w:rsid w:val="0052488B"/>
    <w:rsid w:val="00531CBB"/>
    <w:rsid w:val="005367D8"/>
    <w:rsid w:val="00542961"/>
    <w:rsid w:val="00547DC8"/>
    <w:rsid w:val="00560966"/>
    <w:rsid w:val="00560BBA"/>
    <w:rsid w:val="0056115F"/>
    <w:rsid w:val="00564999"/>
    <w:rsid w:val="00565EC2"/>
    <w:rsid w:val="00570CBB"/>
    <w:rsid w:val="00570D96"/>
    <w:rsid w:val="00571D85"/>
    <w:rsid w:val="00574AEB"/>
    <w:rsid w:val="00576AC1"/>
    <w:rsid w:val="00592020"/>
    <w:rsid w:val="00593C41"/>
    <w:rsid w:val="005A08A7"/>
    <w:rsid w:val="005A0D0A"/>
    <w:rsid w:val="005A1683"/>
    <w:rsid w:val="005A2847"/>
    <w:rsid w:val="005B5C5B"/>
    <w:rsid w:val="005B6303"/>
    <w:rsid w:val="005D083D"/>
    <w:rsid w:val="005D5C3E"/>
    <w:rsid w:val="005E2F01"/>
    <w:rsid w:val="005E6029"/>
    <w:rsid w:val="005F395A"/>
    <w:rsid w:val="00611904"/>
    <w:rsid w:val="00617547"/>
    <w:rsid w:val="00617574"/>
    <w:rsid w:val="006245C8"/>
    <w:rsid w:val="00626A2A"/>
    <w:rsid w:val="00632337"/>
    <w:rsid w:val="00632B71"/>
    <w:rsid w:val="006358BD"/>
    <w:rsid w:val="0063658A"/>
    <w:rsid w:val="00645B8B"/>
    <w:rsid w:val="006538F0"/>
    <w:rsid w:val="006555F5"/>
    <w:rsid w:val="00661C7E"/>
    <w:rsid w:val="00661D4D"/>
    <w:rsid w:val="006625DA"/>
    <w:rsid w:val="00671C77"/>
    <w:rsid w:val="00672134"/>
    <w:rsid w:val="00672799"/>
    <w:rsid w:val="00676731"/>
    <w:rsid w:val="0068064C"/>
    <w:rsid w:val="00684064"/>
    <w:rsid w:val="006859BE"/>
    <w:rsid w:val="00692D89"/>
    <w:rsid w:val="00693472"/>
    <w:rsid w:val="0069581A"/>
    <w:rsid w:val="006A4E46"/>
    <w:rsid w:val="006A7E31"/>
    <w:rsid w:val="006C1580"/>
    <w:rsid w:val="006D2F3F"/>
    <w:rsid w:val="006D5AE4"/>
    <w:rsid w:val="006E20BE"/>
    <w:rsid w:val="006F192D"/>
    <w:rsid w:val="006F5029"/>
    <w:rsid w:val="00702192"/>
    <w:rsid w:val="00703F34"/>
    <w:rsid w:val="00705182"/>
    <w:rsid w:val="00705383"/>
    <w:rsid w:val="007138B8"/>
    <w:rsid w:val="007144BA"/>
    <w:rsid w:val="00714A5C"/>
    <w:rsid w:val="007178AA"/>
    <w:rsid w:val="00735146"/>
    <w:rsid w:val="00736338"/>
    <w:rsid w:val="00743B8C"/>
    <w:rsid w:val="00746B7B"/>
    <w:rsid w:val="007476AD"/>
    <w:rsid w:val="007477F2"/>
    <w:rsid w:val="00750AF7"/>
    <w:rsid w:val="00752367"/>
    <w:rsid w:val="00756063"/>
    <w:rsid w:val="0077070E"/>
    <w:rsid w:val="00772338"/>
    <w:rsid w:val="00772E9F"/>
    <w:rsid w:val="00773C3F"/>
    <w:rsid w:val="00782603"/>
    <w:rsid w:val="0078385A"/>
    <w:rsid w:val="00785661"/>
    <w:rsid w:val="00785F1A"/>
    <w:rsid w:val="00787BDD"/>
    <w:rsid w:val="007A5F9B"/>
    <w:rsid w:val="007B411F"/>
    <w:rsid w:val="007B4AC4"/>
    <w:rsid w:val="007C0103"/>
    <w:rsid w:val="007D2899"/>
    <w:rsid w:val="007D3EEE"/>
    <w:rsid w:val="007D70B6"/>
    <w:rsid w:val="007E25B0"/>
    <w:rsid w:val="007F5D39"/>
    <w:rsid w:val="0080361A"/>
    <w:rsid w:val="00806554"/>
    <w:rsid w:val="008122C8"/>
    <w:rsid w:val="0081595D"/>
    <w:rsid w:val="00815C1D"/>
    <w:rsid w:val="00816A2B"/>
    <w:rsid w:val="00817680"/>
    <w:rsid w:val="00820682"/>
    <w:rsid w:val="00822635"/>
    <w:rsid w:val="008228F0"/>
    <w:rsid w:val="00823402"/>
    <w:rsid w:val="0082614B"/>
    <w:rsid w:val="00827AA7"/>
    <w:rsid w:val="00832ABE"/>
    <w:rsid w:val="00834E4C"/>
    <w:rsid w:val="00836810"/>
    <w:rsid w:val="008410ED"/>
    <w:rsid w:val="008435CC"/>
    <w:rsid w:val="0084550F"/>
    <w:rsid w:val="00845666"/>
    <w:rsid w:val="00847C48"/>
    <w:rsid w:val="0086189A"/>
    <w:rsid w:val="00863FE7"/>
    <w:rsid w:val="00876AEE"/>
    <w:rsid w:val="00880A8D"/>
    <w:rsid w:val="008835CB"/>
    <w:rsid w:val="00886826"/>
    <w:rsid w:val="00886DFE"/>
    <w:rsid w:val="00887BCD"/>
    <w:rsid w:val="00897B1E"/>
    <w:rsid w:val="008A4555"/>
    <w:rsid w:val="008A46CD"/>
    <w:rsid w:val="008A536D"/>
    <w:rsid w:val="008A78EC"/>
    <w:rsid w:val="008B1CDA"/>
    <w:rsid w:val="008B2430"/>
    <w:rsid w:val="008B3F39"/>
    <w:rsid w:val="008B6BEA"/>
    <w:rsid w:val="008C4328"/>
    <w:rsid w:val="008C4F7E"/>
    <w:rsid w:val="008C5E1C"/>
    <w:rsid w:val="008C6BAF"/>
    <w:rsid w:val="008D2955"/>
    <w:rsid w:val="008D2BBB"/>
    <w:rsid w:val="008E45D9"/>
    <w:rsid w:val="008F591A"/>
    <w:rsid w:val="008F6C24"/>
    <w:rsid w:val="009012F7"/>
    <w:rsid w:val="00905A11"/>
    <w:rsid w:val="009115F7"/>
    <w:rsid w:val="0091281C"/>
    <w:rsid w:val="00913949"/>
    <w:rsid w:val="00916982"/>
    <w:rsid w:val="00921EDB"/>
    <w:rsid w:val="00922A88"/>
    <w:rsid w:val="00925B5F"/>
    <w:rsid w:val="0093048F"/>
    <w:rsid w:val="009314E9"/>
    <w:rsid w:val="00931FFD"/>
    <w:rsid w:val="009320D3"/>
    <w:rsid w:val="009329B8"/>
    <w:rsid w:val="00935032"/>
    <w:rsid w:val="0094409E"/>
    <w:rsid w:val="00945C9F"/>
    <w:rsid w:val="009468AA"/>
    <w:rsid w:val="00950289"/>
    <w:rsid w:val="00953174"/>
    <w:rsid w:val="00954DD8"/>
    <w:rsid w:val="00955407"/>
    <w:rsid w:val="0096300E"/>
    <w:rsid w:val="009641BE"/>
    <w:rsid w:val="009668A3"/>
    <w:rsid w:val="00970329"/>
    <w:rsid w:val="00975709"/>
    <w:rsid w:val="00984BC0"/>
    <w:rsid w:val="00985606"/>
    <w:rsid w:val="009909AF"/>
    <w:rsid w:val="009943BA"/>
    <w:rsid w:val="009A33B7"/>
    <w:rsid w:val="009A4008"/>
    <w:rsid w:val="009A4947"/>
    <w:rsid w:val="009A4A72"/>
    <w:rsid w:val="009B05C7"/>
    <w:rsid w:val="009B0FC5"/>
    <w:rsid w:val="009B279F"/>
    <w:rsid w:val="009B4BE4"/>
    <w:rsid w:val="009C4E19"/>
    <w:rsid w:val="009C6EF8"/>
    <w:rsid w:val="009D15B6"/>
    <w:rsid w:val="009D6EB3"/>
    <w:rsid w:val="009E025A"/>
    <w:rsid w:val="009E4C0A"/>
    <w:rsid w:val="009F2F8B"/>
    <w:rsid w:val="00A00CED"/>
    <w:rsid w:val="00A01169"/>
    <w:rsid w:val="00A132FC"/>
    <w:rsid w:val="00A13C73"/>
    <w:rsid w:val="00A15762"/>
    <w:rsid w:val="00A16AC7"/>
    <w:rsid w:val="00A176F8"/>
    <w:rsid w:val="00A22220"/>
    <w:rsid w:val="00A262D2"/>
    <w:rsid w:val="00A27AC4"/>
    <w:rsid w:val="00A30155"/>
    <w:rsid w:val="00A3524C"/>
    <w:rsid w:val="00A37431"/>
    <w:rsid w:val="00A37731"/>
    <w:rsid w:val="00A448D0"/>
    <w:rsid w:val="00A46882"/>
    <w:rsid w:val="00A53303"/>
    <w:rsid w:val="00A555FB"/>
    <w:rsid w:val="00A576A1"/>
    <w:rsid w:val="00A57B27"/>
    <w:rsid w:val="00A64666"/>
    <w:rsid w:val="00A679A4"/>
    <w:rsid w:val="00A77FB6"/>
    <w:rsid w:val="00A84945"/>
    <w:rsid w:val="00A85DF7"/>
    <w:rsid w:val="00A8645B"/>
    <w:rsid w:val="00A87813"/>
    <w:rsid w:val="00A87C75"/>
    <w:rsid w:val="00A95565"/>
    <w:rsid w:val="00AA1219"/>
    <w:rsid w:val="00AA1A55"/>
    <w:rsid w:val="00AA5944"/>
    <w:rsid w:val="00AB018E"/>
    <w:rsid w:val="00AB1AE7"/>
    <w:rsid w:val="00AB33E3"/>
    <w:rsid w:val="00AB38B8"/>
    <w:rsid w:val="00AC0678"/>
    <w:rsid w:val="00AC0DBB"/>
    <w:rsid w:val="00AC5612"/>
    <w:rsid w:val="00AC6004"/>
    <w:rsid w:val="00AC6E6D"/>
    <w:rsid w:val="00AC714A"/>
    <w:rsid w:val="00AD0A1F"/>
    <w:rsid w:val="00AE2196"/>
    <w:rsid w:val="00AE5036"/>
    <w:rsid w:val="00AF2A1F"/>
    <w:rsid w:val="00B02E49"/>
    <w:rsid w:val="00B03C41"/>
    <w:rsid w:val="00B04CF7"/>
    <w:rsid w:val="00B11132"/>
    <w:rsid w:val="00B138D0"/>
    <w:rsid w:val="00B14E88"/>
    <w:rsid w:val="00B14F6C"/>
    <w:rsid w:val="00B17105"/>
    <w:rsid w:val="00B2300A"/>
    <w:rsid w:val="00B2339E"/>
    <w:rsid w:val="00B3226E"/>
    <w:rsid w:val="00B330D4"/>
    <w:rsid w:val="00B3492D"/>
    <w:rsid w:val="00B3558C"/>
    <w:rsid w:val="00B51812"/>
    <w:rsid w:val="00B55413"/>
    <w:rsid w:val="00B56AAA"/>
    <w:rsid w:val="00B60F59"/>
    <w:rsid w:val="00B64B77"/>
    <w:rsid w:val="00B6783F"/>
    <w:rsid w:val="00B67A56"/>
    <w:rsid w:val="00B714C1"/>
    <w:rsid w:val="00B7250C"/>
    <w:rsid w:val="00B73126"/>
    <w:rsid w:val="00B756B6"/>
    <w:rsid w:val="00B8142B"/>
    <w:rsid w:val="00B866D0"/>
    <w:rsid w:val="00B96283"/>
    <w:rsid w:val="00BC0BE5"/>
    <w:rsid w:val="00BC0EB7"/>
    <w:rsid w:val="00BC55D6"/>
    <w:rsid w:val="00BC5ED8"/>
    <w:rsid w:val="00BC69DF"/>
    <w:rsid w:val="00BD3A00"/>
    <w:rsid w:val="00BE18DB"/>
    <w:rsid w:val="00BE1FFC"/>
    <w:rsid w:val="00BE2110"/>
    <w:rsid w:val="00BE234D"/>
    <w:rsid w:val="00BE4570"/>
    <w:rsid w:val="00BF19A2"/>
    <w:rsid w:val="00C03450"/>
    <w:rsid w:val="00C05CCE"/>
    <w:rsid w:val="00C1149D"/>
    <w:rsid w:val="00C166DA"/>
    <w:rsid w:val="00C17950"/>
    <w:rsid w:val="00C24E20"/>
    <w:rsid w:val="00C25A93"/>
    <w:rsid w:val="00C324BB"/>
    <w:rsid w:val="00C32B7F"/>
    <w:rsid w:val="00C341C1"/>
    <w:rsid w:val="00C35823"/>
    <w:rsid w:val="00C37FAE"/>
    <w:rsid w:val="00C411BC"/>
    <w:rsid w:val="00C5000C"/>
    <w:rsid w:val="00C5266A"/>
    <w:rsid w:val="00C56D08"/>
    <w:rsid w:val="00C63DC2"/>
    <w:rsid w:val="00C64873"/>
    <w:rsid w:val="00C7150D"/>
    <w:rsid w:val="00C76A08"/>
    <w:rsid w:val="00C83779"/>
    <w:rsid w:val="00C95B0B"/>
    <w:rsid w:val="00C960C7"/>
    <w:rsid w:val="00CA2B45"/>
    <w:rsid w:val="00CA4C22"/>
    <w:rsid w:val="00CB082B"/>
    <w:rsid w:val="00CB0921"/>
    <w:rsid w:val="00CB7926"/>
    <w:rsid w:val="00CC324B"/>
    <w:rsid w:val="00CC6E27"/>
    <w:rsid w:val="00CD3418"/>
    <w:rsid w:val="00CD55B7"/>
    <w:rsid w:val="00CD7A63"/>
    <w:rsid w:val="00CE0CFE"/>
    <w:rsid w:val="00CE31DA"/>
    <w:rsid w:val="00CE4912"/>
    <w:rsid w:val="00CE54E5"/>
    <w:rsid w:val="00CF11D9"/>
    <w:rsid w:val="00CF6CBC"/>
    <w:rsid w:val="00D05059"/>
    <w:rsid w:val="00D125D5"/>
    <w:rsid w:val="00D12BF6"/>
    <w:rsid w:val="00D147CB"/>
    <w:rsid w:val="00D272B4"/>
    <w:rsid w:val="00D312F1"/>
    <w:rsid w:val="00D34489"/>
    <w:rsid w:val="00D36AF8"/>
    <w:rsid w:val="00D36E5C"/>
    <w:rsid w:val="00D433E4"/>
    <w:rsid w:val="00D43CC9"/>
    <w:rsid w:val="00D466F6"/>
    <w:rsid w:val="00D5135F"/>
    <w:rsid w:val="00D579FC"/>
    <w:rsid w:val="00D61E99"/>
    <w:rsid w:val="00D67361"/>
    <w:rsid w:val="00D73F16"/>
    <w:rsid w:val="00D81B9D"/>
    <w:rsid w:val="00D858B2"/>
    <w:rsid w:val="00D8593C"/>
    <w:rsid w:val="00D8674C"/>
    <w:rsid w:val="00D9108B"/>
    <w:rsid w:val="00DA2A6A"/>
    <w:rsid w:val="00DA3559"/>
    <w:rsid w:val="00DB7D45"/>
    <w:rsid w:val="00DC0422"/>
    <w:rsid w:val="00DC20B7"/>
    <w:rsid w:val="00DC3934"/>
    <w:rsid w:val="00DD0C26"/>
    <w:rsid w:val="00DD1592"/>
    <w:rsid w:val="00DD329D"/>
    <w:rsid w:val="00DD4BE8"/>
    <w:rsid w:val="00DE1DB1"/>
    <w:rsid w:val="00DF1F22"/>
    <w:rsid w:val="00DF37B2"/>
    <w:rsid w:val="00DF4F09"/>
    <w:rsid w:val="00DF575C"/>
    <w:rsid w:val="00E04229"/>
    <w:rsid w:val="00E10408"/>
    <w:rsid w:val="00E23BFC"/>
    <w:rsid w:val="00E33C49"/>
    <w:rsid w:val="00E353BB"/>
    <w:rsid w:val="00E35D90"/>
    <w:rsid w:val="00E37979"/>
    <w:rsid w:val="00E4009B"/>
    <w:rsid w:val="00E429F4"/>
    <w:rsid w:val="00E44978"/>
    <w:rsid w:val="00E50219"/>
    <w:rsid w:val="00E51477"/>
    <w:rsid w:val="00E54BA0"/>
    <w:rsid w:val="00E57905"/>
    <w:rsid w:val="00E642D3"/>
    <w:rsid w:val="00E713A2"/>
    <w:rsid w:val="00E74514"/>
    <w:rsid w:val="00E74E3B"/>
    <w:rsid w:val="00E760C6"/>
    <w:rsid w:val="00E76186"/>
    <w:rsid w:val="00E82C4A"/>
    <w:rsid w:val="00E8569C"/>
    <w:rsid w:val="00EA1441"/>
    <w:rsid w:val="00EA224A"/>
    <w:rsid w:val="00EA3C8E"/>
    <w:rsid w:val="00EA47DF"/>
    <w:rsid w:val="00EA4FA2"/>
    <w:rsid w:val="00EA57DA"/>
    <w:rsid w:val="00EA7CE4"/>
    <w:rsid w:val="00EB00D5"/>
    <w:rsid w:val="00EB4A84"/>
    <w:rsid w:val="00EB76CB"/>
    <w:rsid w:val="00EC5165"/>
    <w:rsid w:val="00EE20DE"/>
    <w:rsid w:val="00EE3617"/>
    <w:rsid w:val="00EE6967"/>
    <w:rsid w:val="00EF00D8"/>
    <w:rsid w:val="00EF28DF"/>
    <w:rsid w:val="00EF2E05"/>
    <w:rsid w:val="00EF744D"/>
    <w:rsid w:val="00F01990"/>
    <w:rsid w:val="00F02288"/>
    <w:rsid w:val="00F06093"/>
    <w:rsid w:val="00F07104"/>
    <w:rsid w:val="00F13FFB"/>
    <w:rsid w:val="00F375B7"/>
    <w:rsid w:val="00F42FCF"/>
    <w:rsid w:val="00F4646E"/>
    <w:rsid w:val="00F465F4"/>
    <w:rsid w:val="00F50B14"/>
    <w:rsid w:val="00F51CBD"/>
    <w:rsid w:val="00F562FC"/>
    <w:rsid w:val="00F567BE"/>
    <w:rsid w:val="00F70700"/>
    <w:rsid w:val="00F72FA0"/>
    <w:rsid w:val="00F76016"/>
    <w:rsid w:val="00F7681D"/>
    <w:rsid w:val="00F8204E"/>
    <w:rsid w:val="00F83841"/>
    <w:rsid w:val="00F83AA6"/>
    <w:rsid w:val="00F91C28"/>
    <w:rsid w:val="00F928C4"/>
    <w:rsid w:val="00F9297B"/>
    <w:rsid w:val="00F932AD"/>
    <w:rsid w:val="00F93515"/>
    <w:rsid w:val="00F96118"/>
    <w:rsid w:val="00FA0FCF"/>
    <w:rsid w:val="00FA2788"/>
    <w:rsid w:val="00FA2F70"/>
    <w:rsid w:val="00FB45C0"/>
    <w:rsid w:val="00FC16B0"/>
    <w:rsid w:val="00FD0B97"/>
    <w:rsid w:val="00FD54E3"/>
    <w:rsid w:val="00FF7ADA"/>
    <w:rsid w:val="0B11C5C4"/>
    <w:rsid w:val="11A287AE"/>
    <w:rsid w:val="13A5FB3E"/>
    <w:rsid w:val="140544BE"/>
    <w:rsid w:val="146BA32E"/>
    <w:rsid w:val="15E22BAA"/>
    <w:rsid w:val="1E37522B"/>
    <w:rsid w:val="1EC0E7B9"/>
    <w:rsid w:val="1F6546D0"/>
    <w:rsid w:val="2365C3A6"/>
    <w:rsid w:val="236A61C5"/>
    <w:rsid w:val="2455787C"/>
    <w:rsid w:val="29D3528F"/>
    <w:rsid w:val="3A88EBF7"/>
    <w:rsid w:val="3B86C4C5"/>
    <w:rsid w:val="3B873043"/>
    <w:rsid w:val="41D40B6D"/>
    <w:rsid w:val="43B8C0DB"/>
    <w:rsid w:val="45C73B8A"/>
    <w:rsid w:val="46964795"/>
    <w:rsid w:val="48B03309"/>
    <w:rsid w:val="4A9E1C7B"/>
    <w:rsid w:val="4D3B4902"/>
    <w:rsid w:val="511BD74A"/>
    <w:rsid w:val="51BDD206"/>
    <w:rsid w:val="597A4BBB"/>
    <w:rsid w:val="5EE99EEE"/>
    <w:rsid w:val="60E4BD8B"/>
    <w:rsid w:val="6342CA6E"/>
    <w:rsid w:val="645B4EE1"/>
    <w:rsid w:val="6B45BCF7"/>
    <w:rsid w:val="6F1B0AED"/>
    <w:rsid w:val="6FA268B9"/>
    <w:rsid w:val="726B3101"/>
    <w:rsid w:val="74A2E2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A86776F"/>
  <w14:defaultImageDpi w14:val="300"/>
  <w15:docId w15:val="{AB1F4FEB-B776-4BCA-B6D7-0B30C306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3B7537"/>
    <w:pPr>
      <w:spacing w:after="120"/>
    </w:pPr>
    <w:rPr>
      <w:rFonts w:ascii="Lato" w:hAnsi="Lato"/>
      <w:sz w:val="20"/>
      <w:lang w:val="nl-NL"/>
    </w:rPr>
  </w:style>
  <w:style w:type="paragraph" w:styleId="Kop1">
    <w:name w:val="heading 1"/>
    <w:basedOn w:val="Standaard"/>
    <w:next w:val="Standaard"/>
    <w:link w:val="Kop1Char"/>
    <w:uiPriority w:val="9"/>
    <w:qFormat/>
    <w:rsid w:val="004C0EB9"/>
    <w:pPr>
      <w:keepNext/>
      <w:keepLines/>
      <w:spacing w:before="360" w:after="360"/>
      <w:outlineLvl w:val="0"/>
    </w:pPr>
    <w:rPr>
      <w:rFonts w:ascii="Open Sans" w:eastAsiaTheme="majorEastAsia" w:hAnsi="Open Sans" w:cstheme="majorBidi"/>
      <w:b/>
      <w:bCs/>
      <w:color w:val="39C4FD"/>
      <w:sz w:val="44"/>
      <w:szCs w:val="32"/>
    </w:rPr>
  </w:style>
  <w:style w:type="paragraph" w:styleId="Kop2">
    <w:name w:val="heading 2"/>
    <w:basedOn w:val="Kop1"/>
    <w:next w:val="Standaard"/>
    <w:link w:val="Kop2Char"/>
    <w:uiPriority w:val="9"/>
    <w:unhideWhenUsed/>
    <w:qFormat/>
    <w:rsid w:val="004F192D"/>
    <w:pPr>
      <w:spacing w:before="240" w:after="240"/>
      <w:outlineLvl w:val="1"/>
    </w:pPr>
    <w:rPr>
      <w:sz w:val="36"/>
      <w:szCs w:val="28"/>
    </w:rPr>
  </w:style>
  <w:style w:type="paragraph" w:styleId="Kop3">
    <w:name w:val="heading 3"/>
    <w:basedOn w:val="Kop1"/>
    <w:next w:val="Standaard"/>
    <w:link w:val="Kop3Char"/>
    <w:uiPriority w:val="9"/>
    <w:unhideWhenUsed/>
    <w:qFormat/>
    <w:rsid w:val="004F192D"/>
    <w:pPr>
      <w:spacing w:before="240" w:after="240"/>
      <w:outlineLvl w:val="2"/>
    </w:pPr>
    <w:rPr>
      <w:sz w:val="24"/>
      <w:szCs w:val="24"/>
    </w:rPr>
  </w:style>
  <w:style w:type="paragraph" w:styleId="Kop4">
    <w:name w:val="heading 4"/>
    <w:basedOn w:val="Kop3"/>
    <w:next w:val="Standaard"/>
    <w:link w:val="Kop4Char"/>
    <w:uiPriority w:val="9"/>
    <w:unhideWhenUsed/>
    <w:qFormat/>
    <w:rsid w:val="00772E9F"/>
    <w:pPr>
      <w:spacing w:before="40" w:after="0"/>
      <w:outlineLvl w:val="3"/>
    </w:pPr>
    <w:rPr>
      <w:rFonts w:ascii="Open Sans Light" w:hAnsi="Open Sans Light"/>
      <w:b w:val="0"/>
      <w:bCs w:val="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4F192D"/>
    <w:rPr>
      <w:rFonts w:ascii="Open Sans" w:eastAsiaTheme="majorEastAsia" w:hAnsi="Open Sans" w:cstheme="majorBidi"/>
      <w:b/>
      <w:bCs/>
      <w:color w:val="39C4FD"/>
      <w:sz w:val="36"/>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4F192D"/>
    <w:rPr>
      <w:rFonts w:ascii="Open Sans" w:eastAsiaTheme="majorEastAsia" w:hAnsi="Open Sans" w:cstheme="majorBidi"/>
      <w:b/>
      <w:bCs/>
      <w:color w:val="39C4FD"/>
      <w:sz w:val="44"/>
      <w:szCs w:val="32"/>
      <w:lang w:val="nl-NL"/>
    </w:rPr>
  </w:style>
  <w:style w:type="character" w:customStyle="1" w:styleId="Kop3Char">
    <w:name w:val="Kop 3 Char"/>
    <w:basedOn w:val="Standaardalinea-lettertype"/>
    <w:link w:val="Kop3"/>
    <w:uiPriority w:val="9"/>
    <w:rsid w:val="004F192D"/>
    <w:rPr>
      <w:rFonts w:ascii="Open Sans" w:eastAsiaTheme="majorEastAsia" w:hAnsi="Open Sans" w:cstheme="majorBidi"/>
      <w:b/>
      <w:bCs/>
      <w:color w:val="39C4FD"/>
      <w:lang w:val="nl-NL"/>
    </w:rPr>
  </w:style>
  <w:style w:type="paragraph" w:styleId="Lijstalinea">
    <w:name w:val="List Paragraph"/>
    <w:basedOn w:val="Standaard"/>
    <w:uiPriority w:val="34"/>
    <w:qFormat/>
    <w:rsid w:val="00167E6C"/>
    <w:pPr>
      <w:numPr>
        <w:numId w:val="14"/>
      </w:numPr>
      <w:contextualSpacing/>
    </w:pPr>
  </w:style>
  <w:style w:type="paragraph" w:styleId="Kopvaninhoudsopgave">
    <w:name w:val="TOC Heading"/>
    <w:basedOn w:val="Kop1"/>
    <w:next w:val="Standaard"/>
    <w:uiPriority w:val="39"/>
    <w:unhideWhenUsed/>
    <w:qFormat/>
    <w:rsid w:val="009C6EF8"/>
    <w:pPr>
      <w:spacing w:before="240" w:after="0" w:line="259" w:lineRule="auto"/>
      <w:outlineLvl w:val="9"/>
    </w:pPr>
    <w:rPr>
      <w:rFonts w:asciiTheme="majorHAnsi" w:hAnsiTheme="majorHAnsi"/>
      <w:b w:val="0"/>
      <w:bCs w:val="0"/>
      <w:color w:val="365F91" w:themeColor="accent1" w:themeShade="BF"/>
      <w:lang w:val="nl-BE" w:eastAsia="nl-BE"/>
    </w:rPr>
  </w:style>
  <w:style w:type="paragraph" w:styleId="Inhopg1">
    <w:name w:val="toc 1"/>
    <w:basedOn w:val="Standaard"/>
    <w:next w:val="Standaard"/>
    <w:autoRedefine/>
    <w:uiPriority w:val="39"/>
    <w:unhideWhenUsed/>
    <w:rsid w:val="00A22220"/>
    <w:pPr>
      <w:spacing w:after="100"/>
    </w:pPr>
  </w:style>
  <w:style w:type="character" w:styleId="Hyperlink">
    <w:name w:val="Hyperlink"/>
    <w:basedOn w:val="Standaardalinea-lettertype"/>
    <w:uiPriority w:val="99"/>
    <w:unhideWhenUsed/>
    <w:rsid w:val="00A22220"/>
    <w:rPr>
      <w:color w:val="0000FF" w:themeColor="hyperlink"/>
      <w:u w:val="single"/>
    </w:rPr>
  </w:style>
  <w:style w:type="paragraph" w:styleId="Inhopg2">
    <w:name w:val="toc 2"/>
    <w:basedOn w:val="Standaard"/>
    <w:next w:val="Standaard"/>
    <w:autoRedefine/>
    <w:uiPriority w:val="39"/>
    <w:unhideWhenUsed/>
    <w:rsid w:val="002B56D9"/>
    <w:pPr>
      <w:spacing w:after="100"/>
      <w:ind w:left="200"/>
    </w:pPr>
  </w:style>
  <w:style w:type="paragraph" w:styleId="Inhopg3">
    <w:name w:val="toc 3"/>
    <w:basedOn w:val="Standaard"/>
    <w:next w:val="Standaard"/>
    <w:autoRedefine/>
    <w:uiPriority w:val="39"/>
    <w:unhideWhenUsed/>
    <w:rsid w:val="002B56D9"/>
    <w:pPr>
      <w:spacing w:after="100"/>
      <w:ind w:left="400"/>
    </w:pPr>
  </w:style>
  <w:style w:type="character" w:customStyle="1" w:styleId="Kop4Char">
    <w:name w:val="Kop 4 Char"/>
    <w:basedOn w:val="Standaardalinea-lettertype"/>
    <w:link w:val="Kop4"/>
    <w:uiPriority w:val="9"/>
    <w:rsid w:val="00772E9F"/>
    <w:rPr>
      <w:rFonts w:ascii="Open Sans Light" w:eastAsiaTheme="majorEastAsia" w:hAnsi="Open Sans Light" w:cstheme="majorBidi"/>
      <w:color w:val="39C4FD"/>
      <w:lang w:val="nl-NL"/>
    </w:rPr>
  </w:style>
  <w:style w:type="character" w:customStyle="1" w:styleId="Onopgelostemelding1">
    <w:name w:val="Onopgeloste melding1"/>
    <w:basedOn w:val="Standaardalinea-lettertype"/>
    <w:uiPriority w:val="99"/>
    <w:semiHidden/>
    <w:unhideWhenUsed/>
    <w:rsid w:val="007E25B0"/>
    <w:rPr>
      <w:color w:val="808080"/>
      <w:shd w:val="clear" w:color="auto" w:fill="E6E6E6"/>
    </w:rPr>
  </w:style>
  <w:style w:type="character" w:customStyle="1" w:styleId="Onopgelostemelding2">
    <w:name w:val="Onopgeloste melding2"/>
    <w:basedOn w:val="Standaardalinea-lettertype"/>
    <w:uiPriority w:val="99"/>
    <w:rsid w:val="0044662B"/>
    <w:rPr>
      <w:color w:val="808080"/>
      <w:shd w:val="clear" w:color="auto" w:fill="E6E6E6"/>
    </w:rPr>
  </w:style>
  <w:style w:type="paragraph" w:styleId="Normaalweb">
    <w:name w:val="Normal (Web)"/>
    <w:basedOn w:val="Standaard"/>
    <w:uiPriority w:val="99"/>
    <w:unhideWhenUsed/>
    <w:rsid w:val="00E37979"/>
    <w:pPr>
      <w:spacing w:before="100" w:beforeAutospacing="1" w:after="100" w:afterAutospacing="1"/>
    </w:pPr>
    <w:rPr>
      <w:rFonts w:ascii="Times New Roman" w:hAnsi="Times New Roman" w:cs="Times New Roman"/>
      <w:sz w:val="24"/>
      <w:lang w:val="en-GB" w:eastAsia="en-GB"/>
    </w:rPr>
  </w:style>
  <w:style w:type="paragraph" w:styleId="HTML-voorafopgemaakt">
    <w:name w:val="HTML Preformatted"/>
    <w:basedOn w:val="Standaard"/>
    <w:link w:val="HTML-voorafopgemaaktChar"/>
    <w:uiPriority w:val="99"/>
    <w:semiHidden/>
    <w:unhideWhenUsed/>
    <w:rsid w:val="000F6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lang w:val="en-GB" w:eastAsia="en-GB"/>
    </w:rPr>
  </w:style>
  <w:style w:type="character" w:customStyle="1" w:styleId="HTML-voorafopgemaaktChar">
    <w:name w:val="HTML - vooraf opgemaakt Char"/>
    <w:basedOn w:val="Standaardalinea-lettertype"/>
    <w:link w:val="HTML-voorafopgemaakt"/>
    <w:uiPriority w:val="99"/>
    <w:semiHidden/>
    <w:rsid w:val="000F6A07"/>
    <w:rPr>
      <w:rFonts w:ascii="Courier New" w:hAnsi="Courier New" w:cs="Courier New"/>
      <w:sz w:val="20"/>
      <w:szCs w:val="20"/>
      <w:lang w:val="en-GB" w:eastAsia="en-GB"/>
    </w:rPr>
  </w:style>
  <w:style w:type="character" w:customStyle="1" w:styleId="Onopgelostemelding3">
    <w:name w:val="Onopgeloste melding3"/>
    <w:basedOn w:val="Standaardalinea-lettertype"/>
    <w:uiPriority w:val="99"/>
    <w:rsid w:val="00147EF7"/>
    <w:rPr>
      <w:color w:val="808080"/>
      <w:shd w:val="clear" w:color="auto" w:fill="E6E6E6"/>
    </w:rPr>
  </w:style>
  <w:style w:type="paragraph" w:styleId="Geenafstand">
    <w:name w:val="No Spacing"/>
    <w:uiPriority w:val="1"/>
    <w:qFormat/>
    <w:rsid w:val="00E74E3B"/>
    <w:rPr>
      <w:rFonts w:ascii="Lato" w:hAnsi="Lato"/>
      <w:sz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785052">
      <w:bodyDiv w:val="1"/>
      <w:marLeft w:val="0"/>
      <w:marRight w:val="0"/>
      <w:marTop w:val="0"/>
      <w:marBottom w:val="0"/>
      <w:divBdr>
        <w:top w:val="none" w:sz="0" w:space="0" w:color="auto"/>
        <w:left w:val="none" w:sz="0" w:space="0" w:color="auto"/>
        <w:bottom w:val="none" w:sz="0" w:space="0" w:color="auto"/>
        <w:right w:val="none" w:sz="0" w:space="0" w:color="auto"/>
      </w:divBdr>
    </w:div>
    <w:div w:id="124591092">
      <w:bodyDiv w:val="1"/>
      <w:marLeft w:val="0"/>
      <w:marRight w:val="0"/>
      <w:marTop w:val="0"/>
      <w:marBottom w:val="0"/>
      <w:divBdr>
        <w:top w:val="none" w:sz="0" w:space="0" w:color="auto"/>
        <w:left w:val="none" w:sz="0" w:space="0" w:color="auto"/>
        <w:bottom w:val="none" w:sz="0" w:space="0" w:color="auto"/>
        <w:right w:val="none" w:sz="0" w:space="0" w:color="auto"/>
      </w:divBdr>
    </w:div>
    <w:div w:id="134765002">
      <w:bodyDiv w:val="1"/>
      <w:marLeft w:val="0"/>
      <w:marRight w:val="0"/>
      <w:marTop w:val="0"/>
      <w:marBottom w:val="0"/>
      <w:divBdr>
        <w:top w:val="none" w:sz="0" w:space="0" w:color="auto"/>
        <w:left w:val="none" w:sz="0" w:space="0" w:color="auto"/>
        <w:bottom w:val="none" w:sz="0" w:space="0" w:color="auto"/>
        <w:right w:val="none" w:sz="0" w:space="0" w:color="auto"/>
      </w:divBdr>
      <w:divsChild>
        <w:div w:id="853113828">
          <w:marLeft w:val="0"/>
          <w:marRight w:val="0"/>
          <w:marTop w:val="0"/>
          <w:marBottom w:val="0"/>
          <w:divBdr>
            <w:top w:val="none" w:sz="0" w:space="0" w:color="auto"/>
            <w:left w:val="none" w:sz="0" w:space="0" w:color="auto"/>
            <w:bottom w:val="none" w:sz="0" w:space="0" w:color="auto"/>
            <w:right w:val="none" w:sz="0" w:space="0" w:color="auto"/>
          </w:divBdr>
          <w:divsChild>
            <w:div w:id="1198348659">
              <w:marLeft w:val="0"/>
              <w:marRight w:val="0"/>
              <w:marTop w:val="0"/>
              <w:marBottom w:val="0"/>
              <w:divBdr>
                <w:top w:val="none" w:sz="0" w:space="0" w:color="auto"/>
                <w:left w:val="none" w:sz="0" w:space="0" w:color="auto"/>
                <w:bottom w:val="none" w:sz="0" w:space="0" w:color="auto"/>
                <w:right w:val="none" w:sz="0" w:space="0" w:color="auto"/>
              </w:divBdr>
              <w:divsChild>
                <w:div w:id="11987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4638">
      <w:bodyDiv w:val="1"/>
      <w:marLeft w:val="0"/>
      <w:marRight w:val="0"/>
      <w:marTop w:val="0"/>
      <w:marBottom w:val="0"/>
      <w:divBdr>
        <w:top w:val="none" w:sz="0" w:space="0" w:color="auto"/>
        <w:left w:val="none" w:sz="0" w:space="0" w:color="auto"/>
        <w:bottom w:val="none" w:sz="0" w:space="0" w:color="auto"/>
        <w:right w:val="none" w:sz="0" w:space="0" w:color="auto"/>
      </w:divBdr>
    </w:div>
    <w:div w:id="169877629">
      <w:bodyDiv w:val="1"/>
      <w:marLeft w:val="0"/>
      <w:marRight w:val="0"/>
      <w:marTop w:val="0"/>
      <w:marBottom w:val="0"/>
      <w:divBdr>
        <w:top w:val="none" w:sz="0" w:space="0" w:color="auto"/>
        <w:left w:val="none" w:sz="0" w:space="0" w:color="auto"/>
        <w:bottom w:val="none" w:sz="0" w:space="0" w:color="auto"/>
        <w:right w:val="none" w:sz="0" w:space="0" w:color="auto"/>
      </w:divBdr>
      <w:divsChild>
        <w:div w:id="1579241828">
          <w:marLeft w:val="0"/>
          <w:marRight w:val="0"/>
          <w:marTop w:val="0"/>
          <w:marBottom w:val="0"/>
          <w:divBdr>
            <w:top w:val="none" w:sz="0" w:space="0" w:color="auto"/>
            <w:left w:val="none" w:sz="0" w:space="0" w:color="auto"/>
            <w:bottom w:val="none" w:sz="0" w:space="0" w:color="auto"/>
            <w:right w:val="none" w:sz="0" w:space="0" w:color="auto"/>
          </w:divBdr>
          <w:divsChild>
            <w:div w:id="759063838">
              <w:marLeft w:val="0"/>
              <w:marRight w:val="0"/>
              <w:marTop w:val="0"/>
              <w:marBottom w:val="0"/>
              <w:divBdr>
                <w:top w:val="none" w:sz="0" w:space="0" w:color="auto"/>
                <w:left w:val="none" w:sz="0" w:space="0" w:color="auto"/>
                <w:bottom w:val="none" w:sz="0" w:space="0" w:color="auto"/>
                <w:right w:val="none" w:sz="0" w:space="0" w:color="auto"/>
              </w:divBdr>
              <w:divsChild>
                <w:div w:id="1800757433">
                  <w:marLeft w:val="0"/>
                  <w:marRight w:val="0"/>
                  <w:marTop w:val="0"/>
                  <w:marBottom w:val="0"/>
                  <w:divBdr>
                    <w:top w:val="none" w:sz="0" w:space="0" w:color="auto"/>
                    <w:left w:val="none" w:sz="0" w:space="0" w:color="auto"/>
                    <w:bottom w:val="none" w:sz="0" w:space="0" w:color="auto"/>
                    <w:right w:val="none" w:sz="0" w:space="0" w:color="auto"/>
                  </w:divBdr>
                </w:div>
              </w:divsChild>
            </w:div>
            <w:div w:id="1624116685">
              <w:marLeft w:val="0"/>
              <w:marRight w:val="0"/>
              <w:marTop w:val="0"/>
              <w:marBottom w:val="0"/>
              <w:divBdr>
                <w:top w:val="none" w:sz="0" w:space="0" w:color="auto"/>
                <w:left w:val="none" w:sz="0" w:space="0" w:color="auto"/>
                <w:bottom w:val="none" w:sz="0" w:space="0" w:color="auto"/>
                <w:right w:val="none" w:sz="0" w:space="0" w:color="auto"/>
              </w:divBdr>
              <w:divsChild>
                <w:div w:id="1750542068">
                  <w:marLeft w:val="0"/>
                  <w:marRight w:val="0"/>
                  <w:marTop w:val="0"/>
                  <w:marBottom w:val="0"/>
                  <w:divBdr>
                    <w:top w:val="none" w:sz="0" w:space="0" w:color="auto"/>
                    <w:left w:val="none" w:sz="0" w:space="0" w:color="auto"/>
                    <w:bottom w:val="none" w:sz="0" w:space="0" w:color="auto"/>
                    <w:right w:val="none" w:sz="0" w:space="0" w:color="auto"/>
                  </w:divBdr>
                </w:div>
              </w:divsChild>
            </w:div>
            <w:div w:id="408161296">
              <w:marLeft w:val="0"/>
              <w:marRight w:val="0"/>
              <w:marTop w:val="0"/>
              <w:marBottom w:val="0"/>
              <w:divBdr>
                <w:top w:val="none" w:sz="0" w:space="0" w:color="auto"/>
                <w:left w:val="none" w:sz="0" w:space="0" w:color="auto"/>
                <w:bottom w:val="none" w:sz="0" w:space="0" w:color="auto"/>
                <w:right w:val="none" w:sz="0" w:space="0" w:color="auto"/>
              </w:divBdr>
              <w:divsChild>
                <w:div w:id="2701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8027">
      <w:bodyDiv w:val="1"/>
      <w:marLeft w:val="0"/>
      <w:marRight w:val="0"/>
      <w:marTop w:val="0"/>
      <w:marBottom w:val="0"/>
      <w:divBdr>
        <w:top w:val="none" w:sz="0" w:space="0" w:color="auto"/>
        <w:left w:val="none" w:sz="0" w:space="0" w:color="auto"/>
        <w:bottom w:val="none" w:sz="0" w:space="0" w:color="auto"/>
        <w:right w:val="none" w:sz="0" w:space="0" w:color="auto"/>
      </w:divBdr>
      <w:divsChild>
        <w:div w:id="981733838">
          <w:marLeft w:val="0"/>
          <w:marRight w:val="0"/>
          <w:marTop w:val="0"/>
          <w:marBottom w:val="0"/>
          <w:divBdr>
            <w:top w:val="none" w:sz="0" w:space="0" w:color="auto"/>
            <w:left w:val="none" w:sz="0" w:space="0" w:color="auto"/>
            <w:bottom w:val="none" w:sz="0" w:space="0" w:color="auto"/>
            <w:right w:val="none" w:sz="0" w:space="0" w:color="auto"/>
          </w:divBdr>
          <w:divsChild>
            <w:div w:id="183712870">
              <w:marLeft w:val="0"/>
              <w:marRight w:val="0"/>
              <w:marTop w:val="0"/>
              <w:marBottom w:val="0"/>
              <w:divBdr>
                <w:top w:val="none" w:sz="0" w:space="0" w:color="auto"/>
                <w:left w:val="none" w:sz="0" w:space="0" w:color="auto"/>
                <w:bottom w:val="none" w:sz="0" w:space="0" w:color="auto"/>
                <w:right w:val="none" w:sz="0" w:space="0" w:color="auto"/>
              </w:divBdr>
              <w:divsChild>
                <w:div w:id="1285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87496">
      <w:bodyDiv w:val="1"/>
      <w:marLeft w:val="0"/>
      <w:marRight w:val="0"/>
      <w:marTop w:val="0"/>
      <w:marBottom w:val="0"/>
      <w:divBdr>
        <w:top w:val="none" w:sz="0" w:space="0" w:color="auto"/>
        <w:left w:val="none" w:sz="0" w:space="0" w:color="auto"/>
        <w:bottom w:val="none" w:sz="0" w:space="0" w:color="auto"/>
        <w:right w:val="none" w:sz="0" w:space="0" w:color="auto"/>
      </w:divBdr>
      <w:divsChild>
        <w:div w:id="1039819026">
          <w:marLeft w:val="0"/>
          <w:marRight w:val="0"/>
          <w:marTop w:val="0"/>
          <w:marBottom w:val="0"/>
          <w:divBdr>
            <w:top w:val="none" w:sz="0" w:space="0" w:color="auto"/>
            <w:left w:val="none" w:sz="0" w:space="0" w:color="auto"/>
            <w:bottom w:val="none" w:sz="0" w:space="0" w:color="auto"/>
            <w:right w:val="none" w:sz="0" w:space="0" w:color="auto"/>
          </w:divBdr>
          <w:divsChild>
            <w:div w:id="668678777">
              <w:marLeft w:val="0"/>
              <w:marRight w:val="0"/>
              <w:marTop w:val="0"/>
              <w:marBottom w:val="0"/>
              <w:divBdr>
                <w:top w:val="none" w:sz="0" w:space="0" w:color="auto"/>
                <w:left w:val="none" w:sz="0" w:space="0" w:color="auto"/>
                <w:bottom w:val="none" w:sz="0" w:space="0" w:color="auto"/>
                <w:right w:val="none" w:sz="0" w:space="0" w:color="auto"/>
              </w:divBdr>
              <w:divsChild>
                <w:div w:id="157118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0430">
      <w:bodyDiv w:val="1"/>
      <w:marLeft w:val="0"/>
      <w:marRight w:val="0"/>
      <w:marTop w:val="0"/>
      <w:marBottom w:val="0"/>
      <w:divBdr>
        <w:top w:val="none" w:sz="0" w:space="0" w:color="auto"/>
        <w:left w:val="none" w:sz="0" w:space="0" w:color="auto"/>
        <w:bottom w:val="none" w:sz="0" w:space="0" w:color="auto"/>
        <w:right w:val="none" w:sz="0" w:space="0" w:color="auto"/>
      </w:divBdr>
      <w:divsChild>
        <w:div w:id="658536067">
          <w:marLeft w:val="0"/>
          <w:marRight w:val="0"/>
          <w:marTop w:val="0"/>
          <w:marBottom w:val="0"/>
          <w:divBdr>
            <w:top w:val="none" w:sz="0" w:space="0" w:color="auto"/>
            <w:left w:val="none" w:sz="0" w:space="0" w:color="auto"/>
            <w:bottom w:val="none" w:sz="0" w:space="0" w:color="auto"/>
            <w:right w:val="none" w:sz="0" w:space="0" w:color="auto"/>
          </w:divBdr>
          <w:divsChild>
            <w:div w:id="2026519564">
              <w:marLeft w:val="0"/>
              <w:marRight w:val="0"/>
              <w:marTop w:val="0"/>
              <w:marBottom w:val="0"/>
              <w:divBdr>
                <w:top w:val="none" w:sz="0" w:space="0" w:color="auto"/>
                <w:left w:val="none" w:sz="0" w:space="0" w:color="auto"/>
                <w:bottom w:val="none" w:sz="0" w:space="0" w:color="auto"/>
                <w:right w:val="none" w:sz="0" w:space="0" w:color="auto"/>
              </w:divBdr>
              <w:divsChild>
                <w:div w:id="1768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399709">
      <w:bodyDiv w:val="1"/>
      <w:marLeft w:val="0"/>
      <w:marRight w:val="0"/>
      <w:marTop w:val="0"/>
      <w:marBottom w:val="0"/>
      <w:divBdr>
        <w:top w:val="none" w:sz="0" w:space="0" w:color="auto"/>
        <w:left w:val="none" w:sz="0" w:space="0" w:color="auto"/>
        <w:bottom w:val="none" w:sz="0" w:space="0" w:color="auto"/>
        <w:right w:val="none" w:sz="0" w:space="0" w:color="auto"/>
      </w:divBdr>
      <w:divsChild>
        <w:div w:id="1186597436">
          <w:marLeft w:val="0"/>
          <w:marRight w:val="0"/>
          <w:marTop w:val="0"/>
          <w:marBottom w:val="0"/>
          <w:divBdr>
            <w:top w:val="none" w:sz="0" w:space="0" w:color="auto"/>
            <w:left w:val="none" w:sz="0" w:space="0" w:color="auto"/>
            <w:bottom w:val="none" w:sz="0" w:space="0" w:color="auto"/>
            <w:right w:val="none" w:sz="0" w:space="0" w:color="auto"/>
          </w:divBdr>
          <w:divsChild>
            <w:div w:id="276833568">
              <w:marLeft w:val="0"/>
              <w:marRight w:val="0"/>
              <w:marTop w:val="0"/>
              <w:marBottom w:val="0"/>
              <w:divBdr>
                <w:top w:val="none" w:sz="0" w:space="0" w:color="auto"/>
                <w:left w:val="none" w:sz="0" w:space="0" w:color="auto"/>
                <w:bottom w:val="none" w:sz="0" w:space="0" w:color="auto"/>
                <w:right w:val="none" w:sz="0" w:space="0" w:color="auto"/>
              </w:divBdr>
              <w:divsChild>
                <w:div w:id="14274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18983">
      <w:bodyDiv w:val="1"/>
      <w:marLeft w:val="0"/>
      <w:marRight w:val="0"/>
      <w:marTop w:val="0"/>
      <w:marBottom w:val="0"/>
      <w:divBdr>
        <w:top w:val="none" w:sz="0" w:space="0" w:color="auto"/>
        <w:left w:val="none" w:sz="0" w:space="0" w:color="auto"/>
        <w:bottom w:val="none" w:sz="0" w:space="0" w:color="auto"/>
        <w:right w:val="none" w:sz="0" w:space="0" w:color="auto"/>
      </w:divBdr>
      <w:divsChild>
        <w:div w:id="877821179">
          <w:marLeft w:val="0"/>
          <w:marRight w:val="0"/>
          <w:marTop w:val="0"/>
          <w:marBottom w:val="0"/>
          <w:divBdr>
            <w:top w:val="none" w:sz="0" w:space="0" w:color="auto"/>
            <w:left w:val="none" w:sz="0" w:space="0" w:color="auto"/>
            <w:bottom w:val="none" w:sz="0" w:space="0" w:color="auto"/>
            <w:right w:val="none" w:sz="0" w:space="0" w:color="auto"/>
          </w:divBdr>
          <w:divsChild>
            <w:div w:id="1688561729">
              <w:marLeft w:val="0"/>
              <w:marRight w:val="0"/>
              <w:marTop w:val="0"/>
              <w:marBottom w:val="0"/>
              <w:divBdr>
                <w:top w:val="none" w:sz="0" w:space="0" w:color="auto"/>
                <w:left w:val="none" w:sz="0" w:space="0" w:color="auto"/>
                <w:bottom w:val="none" w:sz="0" w:space="0" w:color="auto"/>
                <w:right w:val="none" w:sz="0" w:space="0" w:color="auto"/>
              </w:divBdr>
              <w:divsChild>
                <w:div w:id="1344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0877">
      <w:bodyDiv w:val="1"/>
      <w:marLeft w:val="0"/>
      <w:marRight w:val="0"/>
      <w:marTop w:val="0"/>
      <w:marBottom w:val="0"/>
      <w:divBdr>
        <w:top w:val="none" w:sz="0" w:space="0" w:color="auto"/>
        <w:left w:val="none" w:sz="0" w:space="0" w:color="auto"/>
        <w:bottom w:val="none" w:sz="0" w:space="0" w:color="auto"/>
        <w:right w:val="none" w:sz="0" w:space="0" w:color="auto"/>
      </w:divBdr>
      <w:divsChild>
        <w:div w:id="653873857">
          <w:marLeft w:val="0"/>
          <w:marRight w:val="0"/>
          <w:marTop w:val="0"/>
          <w:marBottom w:val="0"/>
          <w:divBdr>
            <w:top w:val="none" w:sz="0" w:space="0" w:color="auto"/>
            <w:left w:val="none" w:sz="0" w:space="0" w:color="auto"/>
            <w:bottom w:val="none" w:sz="0" w:space="0" w:color="auto"/>
            <w:right w:val="none" w:sz="0" w:space="0" w:color="auto"/>
          </w:divBdr>
          <w:divsChild>
            <w:div w:id="1545559161">
              <w:marLeft w:val="0"/>
              <w:marRight w:val="0"/>
              <w:marTop w:val="0"/>
              <w:marBottom w:val="0"/>
              <w:divBdr>
                <w:top w:val="none" w:sz="0" w:space="0" w:color="auto"/>
                <w:left w:val="none" w:sz="0" w:space="0" w:color="auto"/>
                <w:bottom w:val="none" w:sz="0" w:space="0" w:color="auto"/>
                <w:right w:val="none" w:sz="0" w:space="0" w:color="auto"/>
              </w:divBdr>
              <w:divsChild>
                <w:div w:id="13049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498188">
      <w:bodyDiv w:val="1"/>
      <w:marLeft w:val="0"/>
      <w:marRight w:val="0"/>
      <w:marTop w:val="0"/>
      <w:marBottom w:val="0"/>
      <w:divBdr>
        <w:top w:val="none" w:sz="0" w:space="0" w:color="auto"/>
        <w:left w:val="none" w:sz="0" w:space="0" w:color="auto"/>
        <w:bottom w:val="none" w:sz="0" w:space="0" w:color="auto"/>
        <w:right w:val="none" w:sz="0" w:space="0" w:color="auto"/>
      </w:divBdr>
    </w:div>
    <w:div w:id="1514876311">
      <w:bodyDiv w:val="1"/>
      <w:marLeft w:val="0"/>
      <w:marRight w:val="0"/>
      <w:marTop w:val="0"/>
      <w:marBottom w:val="0"/>
      <w:divBdr>
        <w:top w:val="none" w:sz="0" w:space="0" w:color="auto"/>
        <w:left w:val="none" w:sz="0" w:space="0" w:color="auto"/>
        <w:bottom w:val="none" w:sz="0" w:space="0" w:color="auto"/>
        <w:right w:val="none" w:sz="0" w:space="0" w:color="auto"/>
      </w:divBdr>
    </w:div>
    <w:div w:id="1548180404">
      <w:bodyDiv w:val="1"/>
      <w:marLeft w:val="0"/>
      <w:marRight w:val="0"/>
      <w:marTop w:val="0"/>
      <w:marBottom w:val="0"/>
      <w:divBdr>
        <w:top w:val="none" w:sz="0" w:space="0" w:color="auto"/>
        <w:left w:val="none" w:sz="0" w:space="0" w:color="auto"/>
        <w:bottom w:val="none" w:sz="0" w:space="0" w:color="auto"/>
        <w:right w:val="none" w:sz="0" w:space="0" w:color="auto"/>
      </w:divBdr>
    </w:div>
    <w:div w:id="1682976254">
      <w:bodyDiv w:val="1"/>
      <w:marLeft w:val="0"/>
      <w:marRight w:val="0"/>
      <w:marTop w:val="0"/>
      <w:marBottom w:val="0"/>
      <w:divBdr>
        <w:top w:val="none" w:sz="0" w:space="0" w:color="auto"/>
        <w:left w:val="none" w:sz="0" w:space="0" w:color="auto"/>
        <w:bottom w:val="none" w:sz="0" w:space="0" w:color="auto"/>
        <w:right w:val="none" w:sz="0" w:space="0" w:color="auto"/>
      </w:divBdr>
    </w:div>
    <w:div w:id="17317353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jasmine.github.io" TargetMode="External"/><Relationship Id="rId3" Type="http://schemas.openxmlformats.org/officeDocument/2006/relationships/styles" Target="styles.xml"/><Relationship Id="rId21" Type="http://schemas.openxmlformats.org/officeDocument/2006/relationships/hyperlink" Target="https://github.com/brechtvalcke/BackEndProject.gi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mochajs.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brechtvalcke/FrontEndProject.gi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www.passportjs.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mongodb.com/manual/" TargetMode="External"/><Relationship Id="rId28" Type="http://schemas.openxmlformats.org/officeDocument/2006/relationships/hyperlink" Target="https://app.pluralsight.com/player?course=nodejs-testing-strategies&amp;author=rob-conery&amp;name=nodejs-testing-strategies-m1&amp;clip=0&amp;mode=live" TargetMode="Externa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hyperlink" Target="https://github.com/drudge/passport-facebook-token" TargetMode="External"/><Relationship Id="rId27" Type="http://schemas.openxmlformats.org/officeDocument/2006/relationships/hyperlink" Target="https://www.youtube.com/watch?v=yG4FH60fhUE&amp;t" TargetMode="Externa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Chrome%20downloads\tesst\NMCT%203de%20Jaar%20met%20voorbl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114BD-CE55-4367-96A1-CF7126BEC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NMCT 3de Jaar met voorblad.dotx</Template>
  <TotalTime>1</TotalTime>
  <Pages>12</Pages>
  <Words>1592</Words>
  <Characters>8759</Characters>
  <Application>Microsoft Office Word</Application>
  <DocSecurity>0</DocSecurity>
  <Lines>72</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Brecht Valcke</dc:creator>
  <cp:keywords/>
  <dc:description/>
  <cp:lastModifiedBy>Brecht Valcke</cp:lastModifiedBy>
  <cp:revision>2</cp:revision>
  <cp:lastPrinted>2018-01-08T00:08:00Z</cp:lastPrinted>
  <dcterms:created xsi:type="dcterms:W3CDTF">2018-01-19T18:02:00Z</dcterms:created>
  <dcterms:modified xsi:type="dcterms:W3CDTF">2018-01-19T18:02:00Z</dcterms:modified>
</cp:coreProperties>
</file>